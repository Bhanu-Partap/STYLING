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8F4" w:rsidRPr="004418F4" w:rsidRDefault="004418F4" w:rsidP="004418F4">
      <w:pPr>
        <w:pStyle w:val="NoSpacing"/>
        <w:rPr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161"/>
        <w:gridCol w:w="3752"/>
        <w:gridCol w:w="1330"/>
        <w:gridCol w:w="2771"/>
        <w:gridCol w:w="706"/>
      </w:tblGrid>
      <w:tr w:rsidR="00F43087" w:rsidTr="004418F4">
        <w:trPr>
          <w:trHeight w:val="590"/>
        </w:trPr>
        <w:tc>
          <w:tcPr>
            <w:tcW w:w="7380" w:type="dxa"/>
            <w:gridSpan w:val="4"/>
            <w:vMerge w:val="restart"/>
          </w:tcPr>
          <w:p w:rsidR="004418F4" w:rsidRDefault="00BB1693" w:rsidP="004418F4">
            <w:pPr>
              <w:pStyle w:val="Title"/>
            </w:pPr>
            <w:r w:rsidRPr="007470CD">
              <w:t>Bhanu Partap</w:t>
            </w:r>
          </w:p>
          <w:p w:rsidR="004418F4" w:rsidRPr="00CB22F0" w:rsidRDefault="001A44A9" w:rsidP="00F43087">
            <w:pPr>
              <w:pStyle w:val="Subtitle"/>
              <w:rPr>
                <w:lang w:val="en-Z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60325</wp:posOffset>
                      </wp:positionV>
                      <wp:extent cx="1123950" cy="1447800"/>
                      <wp:effectExtent l="0" t="0" r="1905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14478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A136BD" id="Oval 2" o:spid="_x0000_s1026" style="position:absolute;margin-left:248.1pt;margin-top:4.75pt;width:88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" strokecolor="#00007f [1604]" strokeweight="1pt">
                      <v:fill r:id="rId12" o:title="" recolor="t" rotate="t" type="frame"/>
                      <v:stroke joinstyle="miter"/>
                    </v:oval>
                  </w:pict>
                </mc:Fallback>
              </mc:AlternateContent>
            </w:r>
            <w:r w:rsidR="00F43087">
              <w:rPr>
                <w:lang w:val="en-ZA"/>
              </w:rPr>
              <w:t xml:space="preserve">  </w:t>
            </w:r>
            <w:r w:rsidR="002B65A7" w:rsidRPr="00CB22F0">
              <w:rPr>
                <w:lang w:val="en-ZA"/>
              </w:rPr>
              <w:t>Frontend</w:t>
            </w:r>
            <w:r w:rsidR="00BB1693" w:rsidRPr="00CB22F0">
              <w:rPr>
                <w:lang w:val="en-ZA"/>
              </w:rPr>
              <w:t xml:space="preserve"> Developer</w:t>
            </w:r>
            <w:r w:rsidR="00F43087" w:rsidRPr="00CB22F0">
              <w:rPr>
                <w:lang w:val="en-ZA"/>
              </w:rPr>
              <w:t xml:space="preserve">      </w:t>
            </w:r>
          </w:p>
          <w:p w:rsidR="00F43087" w:rsidRPr="00F43087" w:rsidRDefault="00F43087" w:rsidP="00F43087">
            <w:pPr>
              <w:rPr>
                <w:lang w:val="en-ZA"/>
              </w:rPr>
            </w:pPr>
            <w:r>
              <w:rPr>
                <w:lang w:val="en-ZA"/>
              </w:rPr>
              <w:t xml:space="preserve"> </w:t>
            </w:r>
            <w:r w:rsidR="00C93742">
              <w:rPr>
                <w:lang w:val="en-ZA"/>
              </w:rPr>
              <w:t xml:space="preserve">                                                                                                             </w:t>
            </w:r>
          </w:p>
        </w:tc>
        <w:tc>
          <w:tcPr>
            <w:tcW w:w="2700" w:type="dxa"/>
            <w:vAlign w:val="center"/>
          </w:tcPr>
          <w:p w:rsidR="004418F4" w:rsidRPr="004418F4" w:rsidRDefault="00BB1693" w:rsidP="00BB1693">
            <w:pPr>
              <w:pStyle w:val="Contact"/>
            </w:pPr>
            <w:r>
              <w:t>+91-9855522998</w:t>
            </w:r>
          </w:p>
        </w:tc>
        <w:tc>
          <w:tcPr>
            <w:tcW w:w="710" w:type="dxa"/>
            <w:vAlign w:val="center"/>
          </w:tcPr>
          <w:p w:rsidR="004418F4" w:rsidRPr="004418F4" w:rsidRDefault="004418F4" w:rsidP="004418F4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0F458FAC" wp14:editId="0A426BCD">
                  <wp:extent cx="99756" cy="99756"/>
                  <wp:effectExtent l="0" t="0" r="0" b="0"/>
                  <wp:docPr id="17" name="Graphic 28" descr="Icon Ph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89E137-35AC-42C2-B528-C576A8C3F3E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c 28" descr="Icon Phone">
                            <a:extLst>
                              <a:ext uri="{FF2B5EF4-FFF2-40B4-BE49-F238E27FC236}">
                                <a16:creationId xmlns:a16="http://schemas.microsoft.com/office/drawing/2014/main" id="{AD89E137-35AC-42C2-B528-C576A8C3F3E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6" cy="9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087" w:rsidTr="00AB0408">
        <w:trPr>
          <w:trHeight w:val="590"/>
        </w:trPr>
        <w:tc>
          <w:tcPr>
            <w:tcW w:w="7380" w:type="dxa"/>
            <w:gridSpan w:val="4"/>
            <w:vMerge/>
          </w:tcPr>
          <w:p w:rsidR="00AB1F09" w:rsidRDefault="00AB1F09" w:rsidP="00AB1F09"/>
        </w:tc>
        <w:tc>
          <w:tcPr>
            <w:tcW w:w="2700" w:type="dxa"/>
          </w:tcPr>
          <w:p w:rsidR="00AB1F09" w:rsidRPr="004418F4" w:rsidRDefault="00BB1693" w:rsidP="00BB1693">
            <w:pPr>
              <w:pStyle w:val="Contact"/>
            </w:pPr>
            <w:r>
              <w:t>Bhanupartap25275@gmail.com</w:t>
            </w:r>
          </w:p>
        </w:tc>
        <w:tc>
          <w:tcPr>
            <w:tcW w:w="710" w:type="dxa"/>
            <w:vAlign w:val="center"/>
          </w:tcPr>
          <w:p w:rsidR="00AB1F09" w:rsidRDefault="00AB1F09" w:rsidP="00AB1F09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49047DED" wp14:editId="312E5165">
                  <wp:extent cx="106045" cy="81915"/>
                  <wp:effectExtent l="0" t="0" r="8255" b="0"/>
                  <wp:docPr id="19" name="Graphic 30" descr="Icon Emai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64F1FD-3347-405F-AEFF-2900D23BBA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30" descr="Icon Email">
                            <a:extLst>
                              <a:ext uri="{FF2B5EF4-FFF2-40B4-BE49-F238E27FC236}">
                                <a16:creationId xmlns:a16="http://schemas.microsoft.com/office/drawing/2014/main" id="{5C64F1FD-3347-405F-AEFF-2900D23BBA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" cy="8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087" w:rsidTr="00AB0408">
        <w:trPr>
          <w:trHeight w:val="590"/>
        </w:trPr>
        <w:tc>
          <w:tcPr>
            <w:tcW w:w="7380" w:type="dxa"/>
            <w:gridSpan w:val="4"/>
            <w:vMerge/>
          </w:tcPr>
          <w:p w:rsidR="00AB1F09" w:rsidRDefault="00AB1F09" w:rsidP="00AB1F09"/>
        </w:tc>
        <w:tc>
          <w:tcPr>
            <w:tcW w:w="2700" w:type="dxa"/>
          </w:tcPr>
          <w:p w:rsidR="00AB1F09" w:rsidRPr="004418F4" w:rsidRDefault="00BB1693" w:rsidP="00BB1693">
            <w:pPr>
              <w:pStyle w:val="Contact"/>
            </w:pPr>
            <w:r>
              <w:t>Ludhiana/Punjab/India</w:t>
            </w:r>
          </w:p>
        </w:tc>
        <w:tc>
          <w:tcPr>
            <w:tcW w:w="710" w:type="dxa"/>
            <w:vAlign w:val="center"/>
          </w:tcPr>
          <w:p w:rsidR="00AB1F09" w:rsidRDefault="00AB1F09" w:rsidP="00AB1F09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4B0101CF" wp14:editId="3C8E7BC9">
                  <wp:extent cx="86162" cy="128326"/>
                  <wp:effectExtent l="0" t="0" r="9525" b="5080"/>
                  <wp:docPr id="18" name="Graphic 29" descr="Icon Locati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26D52F-9481-409E-B74B-926D58A1C53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29" descr="Icon Location">
                            <a:extLst>
                              <a:ext uri="{FF2B5EF4-FFF2-40B4-BE49-F238E27FC236}">
                                <a16:creationId xmlns:a16="http://schemas.microsoft.com/office/drawing/2014/main" id="{6826D52F-9481-409E-B74B-926D58A1C5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62" cy="12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087" w:rsidTr="00AB0408">
        <w:trPr>
          <w:trHeight w:val="590"/>
        </w:trPr>
        <w:tc>
          <w:tcPr>
            <w:tcW w:w="7380" w:type="dxa"/>
            <w:gridSpan w:val="4"/>
            <w:vMerge/>
          </w:tcPr>
          <w:p w:rsidR="00AB1F09" w:rsidRDefault="00AB1F09" w:rsidP="00AB1F09"/>
        </w:tc>
        <w:tc>
          <w:tcPr>
            <w:tcW w:w="2700" w:type="dxa"/>
          </w:tcPr>
          <w:p w:rsidR="00AB1F09" w:rsidRPr="004418F4" w:rsidRDefault="007A46E3" w:rsidP="00910932">
            <w:pPr>
              <w:pStyle w:val="Contact"/>
            </w:pPr>
            <w:r>
              <w:t>#B-29, H no.- 1688/27/41, st no.- 28, Shimlapuri, Ludhiana</w:t>
            </w:r>
          </w:p>
        </w:tc>
        <w:tc>
          <w:tcPr>
            <w:tcW w:w="710" w:type="dxa"/>
            <w:vAlign w:val="center"/>
          </w:tcPr>
          <w:p w:rsidR="00AB1F09" w:rsidRDefault="00AB1F09" w:rsidP="00AB1F09">
            <w:pPr>
              <w:pStyle w:val="Contact"/>
              <w:jc w:val="left"/>
            </w:pPr>
          </w:p>
        </w:tc>
      </w:tr>
      <w:tr w:rsidR="00F43087" w:rsidTr="00AB0408">
        <w:trPr>
          <w:trHeight w:val="590"/>
        </w:trPr>
        <w:tc>
          <w:tcPr>
            <w:tcW w:w="7380" w:type="dxa"/>
            <w:gridSpan w:val="4"/>
            <w:vMerge/>
          </w:tcPr>
          <w:p w:rsidR="00AB1F09" w:rsidRDefault="00AB1F09" w:rsidP="00AB1F09"/>
        </w:tc>
        <w:tc>
          <w:tcPr>
            <w:tcW w:w="2700" w:type="dxa"/>
          </w:tcPr>
          <w:p w:rsidR="00AB1F09" w:rsidRPr="004418F4" w:rsidRDefault="00C576DE" w:rsidP="00910932">
            <w:pPr>
              <w:pStyle w:val="Contact"/>
            </w:pPr>
            <w:r w:rsidRPr="004418F4">
              <w:rPr>
                <w:noProof/>
                <w:sz w:val="4"/>
                <w:szCs w:val="4"/>
              </w:rPr>
              <mc:AlternateContent>
                <mc:Choice Requires="wpg">
                  <w:drawing>
                    <wp:anchor distT="0" distB="0" distL="114300" distR="114300" simplePos="0" relativeHeight="251636736" behindDoc="1" locked="0" layoutInCell="1" allowOverlap="1" wp14:anchorId="265A2DA0" wp14:editId="1741D08E">
                      <wp:simplePos x="0" y="0"/>
                      <wp:positionH relativeFrom="column">
                        <wp:posOffset>-5142956</wp:posOffset>
                      </wp:positionH>
                      <wp:positionV relativeFrom="paragraph">
                        <wp:posOffset>-2062752</wp:posOffset>
                      </wp:positionV>
                      <wp:extent cx="7774940" cy="10056495"/>
                      <wp:effectExtent l="0" t="0" r="0" b="1905"/>
                      <wp:wrapNone/>
                      <wp:docPr id="8" name="Group 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4940" cy="10056495"/>
                                <a:chOff x="-1" y="0"/>
                                <a:chExt cx="7775258" cy="10056959"/>
                              </a:xfrm>
                            </wpg:grpSpPr>
                            <wpg:grpSp>
                              <wpg:cNvPr id="4" name="Group 4">
                                <a:extLst>
                                  <a:ext uri="{FF2B5EF4-FFF2-40B4-BE49-F238E27FC236}">
                                    <a16:creationId xmlns:a16="http://schemas.microsoft.com/office/drawing/2014/main" id="{B7290BD1-59A0-45EB-81F0-6783430827AA}"/>
                                  </a:ex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2438400" y="4762500"/>
                                  <a:ext cx="1791681" cy="2456002"/>
                                  <a:chOff x="2436126" y="4762877"/>
                                  <a:chExt cx="1628800" cy="2232729"/>
                                </a:xfrm>
                              </wpg:grpSpPr>
                              <wps:wsp>
                                <wps:cNvPr id="51" name="Straight Connector 51">
                                  <a:extLst>
                                    <a:ext uri="{FF2B5EF4-FFF2-40B4-BE49-F238E27FC236}">
                                      <a16:creationId xmlns:a16="http://schemas.microsoft.com/office/drawing/2014/main" id="{7D0CEAB9-6DA9-4AA3-AC98-4883BC82E962}"/>
                                    </a:ext>
                                  </a:extLst>
                                </wps:cNvPr>
                                <wps:cNvCnPr>
                                  <a:cxnSpLocks/>
                                </wps:cNvCnPr>
                                <wps:spPr>
                                  <a:xfrm flipH="1">
                                    <a:off x="2436126" y="5931506"/>
                                    <a:ext cx="937036" cy="1064100"/>
                                  </a:xfrm>
                                  <a:prstGeom prst="line">
                                    <a:avLst/>
                                  </a:prstGeom>
                                  <a:ln w="127000"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Connector 52">
                                  <a:extLst>
                                    <a:ext uri="{FF2B5EF4-FFF2-40B4-BE49-F238E27FC236}">
                                      <a16:creationId xmlns:a16="http://schemas.microsoft.com/office/drawing/2014/main" id="{264DC67B-4AE1-421E-B1BC-63D2B51E3971}"/>
                                    </a:ext>
                                  </a:extLst>
                                </wps:cNvPr>
                                <wps:cNvCnPr>
                                  <a:cxnSpLocks/>
                                </wps:cNvCnPr>
                                <wps:spPr>
                                  <a:xfrm flipH="1">
                                    <a:off x="3127890" y="4762877"/>
                                    <a:ext cx="937036" cy="1064100"/>
                                  </a:xfrm>
                                  <a:prstGeom prst="line">
                                    <a:avLst/>
                                  </a:prstGeom>
                                  <a:ln w="63500"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Straight Connector 53">
                                  <a:extLst>
                                    <a:ext uri="{FF2B5EF4-FFF2-40B4-BE49-F238E27FC236}">
                                      <a16:creationId xmlns:a16="http://schemas.microsoft.com/office/drawing/2014/main" id="{7AC266FB-F4D6-46AE-845C-890E974C261B}"/>
                                    </a:ext>
                                  </a:extLst>
                                </wps:cNvPr>
                                <wps:cNvCnPr>
                                  <a:cxnSpLocks/>
                                </wps:cNvCnPr>
                                <wps:spPr>
                                  <a:xfrm flipH="1">
                                    <a:off x="2817405" y="5985710"/>
                                    <a:ext cx="167987" cy="190766"/>
                                  </a:xfrm>
                                  <a:prstGeom prst="line">
                                    <a:avLst/>
                                  </a:prstGeom>
                                  <a:ln w="63500"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Straight Connector 54">
                                  <a:extLst>
                                    <a:ext uri="{FF2B5EF4-FFF2-40B4-BE49-F238E27FC236}">
                                      <a16:creationId xmlns:a16="http://schemas.microsoft.com/office/drawing/2014/main" id="{64D3E22B-BFF3-4E0C-884F-B799B625CD1C}"/>
                                    </a:ext>
                                  </a:extLst>
                                </wps:cNvPr>
                                <wps:cNvCnPr>
                                  <a:cxnSpLocks/>
                                </wps:cNvCnPr>
                                <wps:spPr>
                                  <a:xfrm flipH="1">
                                    <a:off x="3414070" y="5806164"/>
                                    <a:ext cx="442866" cy="502919"/>
                                  </a:xfrm>
                                  <a:prstGeom prst="line">
                                    <a:avLst/>
                                  </a:prstGeom>
                                  <a:ln w="127000"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" name="Rectangle 5">
                                <a:extLst>
                                  <a:ext uri="{FF2B5EF4-FFF2-40B4-BE49-F238E27FC236}">
                                    <a16:creationId xmlns:a16="http://schemas.microsoft.com/office/drawing/2014/main" id="{34576532-A492-4202-87CE-6C7BC14401C4}"/>
                                  </a:ex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 flipV="1">
                                  <a:off x="4286424" y="7839075"/>
                                  <a:ext cx="2571857" cy="22178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" name="Rectangle 7">
                                <a:extLst>
                                  <a:ext uri="{FF2B5EF4-FFF2-40B4-BE49-F238E27FC236}">
                                    <a16:creationId xmlns:a16="http://schemas.microsoft.com/office/drawing/2014/main" id="{275642C7-532B-4E3B-A890-BDCEFBBE2694}"/>
                                  </a:ex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90525" y="2733675"/>
                                  <a:ext cx="7384732" cy="5811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>
                                <a:extLst>
                                  <a:ext uri="{FF2B5EF4-FFF2-40B4-BE49-F238E27FC236}">
                                    <a16:creationId xmlns:a16="http://schemas.microsoft.com/office/drawing/2014/main" id="{C5465379-5A99-4B58-95AA-391F0A1EECDC}"/>
                                  </a:ex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 flipH="1">
                                  <a:off x="0" y="0"/>
                                  <a:ext cx="6858280" cy="27298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" name="Arrow: Pentagon 12">
                                <a:extLst>
                                  <a:ext uri="{FF2B5EF4-FFF2-40B4-BE49-F238E27FC236}">
                                    <a16:creationId xmlns:a16="http://schemas.microsoft.com/office/drawing/2014/main" id="{BD12C60C-9B3B-4845-9304-94E8868D8633}"/>
                                  </a:ex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-1" y="2733674"/>
                                  <a:ext cx="1165273" cy="581178"/>
                                </a:xfrm>
                                <a:prstGeom prst="homePlate">
                                  <a:avLst>
                                    <a:gd name="adj" fmla="val 52238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A1985" w:rsidRDefault="002A1985" w:rsidP="005419E8"/>
                                </w:txbxContent>
                              </wps:txbx>
                              <wps:bodyPr rot="0" spcFirstLastPara="0" vert="horz" wrap="square" lIns="25200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5A2DA0" id="Group 8" o:spid="_x0000_s1026" style="position:absolute;left:0;text-align:left;margin-left:-404.95pt;margin-top:-162.4pt;width:612.2pt;height:791.85pt;z-index:-251679744" coordorigin="" coordsize="77752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">
                      <v:group id="Group 4" o:spid="_x0000_s1027" style="position:absolute;left:24384;top:47625;width:17916;height:24560" coordorigin="24361,47628" coordsize="16288,22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line id="Straight Connector 51" o:spid="_x0000_s1028" style="position:absolute;flip:x;visibility:visible;mso-wrap-style:square" from="24361,59315" to="33731,6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" strokecolor="#f2f2f2 [3052]" strokeweight="10pt">
                          <v:stroke joinstyle="miter"/>
                          <o:lock v:ext="edit" shapetype="f"/>
                        </v:line>
                        <v:line id="Straight Connector 52" o:spid="_x0000_s1029" style="position:absolute;flip:x;visibility:visible;mso-wrap-style:square" from="31278,47628" to="40649,5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" strokecolor="#f2f2f2 [3052]" strokeweight="5pt">
                          <v:stroke joinstyle="miter"/>
                          <o:lock v:ext="edit" shapetype="f"/>
                        </v:line>
                        <v:line id="Straight Connector 53" o:spid="_x0000_s1030" style="position:absolute;flip:x;visibility:visible;mso-wrap-style:square" from="28174,59857" to="29853,6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" strokecolor="#f2f2f2 [3052]" strokeweight="5pt">
                          <v:stroke joinstyle="miter"/>
                          <o:lock v:ext="edit" shapetype="f"/>
                        </v:line>
                        <v:line id="Straight Connector 54" o:spid="_x0000_s1031" style="position:absolute;flip:x;visibility:visible;mso-wrap-style:square" from="34140,58061" to="38569,6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" strokecolor="#f2f2f2 [3052]" strokeweight="10pt">
                          <v:stroke joinstyle="miter"/>
                          <o:lock v:ext="edit" shapetype="f"/>
                        </v:line>
                      </v:group>
                      <v:rect id="Rectangle 5" o:spid="_x0000_s1032" style="position:absolute;left:42864;top:78390;width:25718;height:2217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" fillcolor="black [3213]" stroked="f" strokeweight="1pt"/>
                      <v:rect id="Rectangle 7" o:spid="_x0000_s1033" style="position:absolute;left:3905;top:27336;width:73847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" fillcolor="#f2f2f2 [3052]" stroked="f" strokeweight="1pt">
                        <v:path arrowok="t"/>
                        <o:lock v:ext="edit" aspectratio="t"/>
                      </v:rect>
                      <v:rect id="Rectangle 9" o:spid="_x0000_s1034" style="position:absolute;width:68582;height:272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" fillcolor="blue [3204]" stroked="f" strokeweight="1pt"/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Arrow: Pentagon 12" o:spid="_x0000_s1035" type="#_x0000_t15" style="position:absolute;top:27336;width:11652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" adj="15972" fillcolor="black [3213]" stroked="f" strokeweight="1pt">
                        <v:path arrowok="t"/>
                        <o:lock v:ext="edit" aspectratio="t"/>
                        <v:textbox inset="7mm">
                          <w:txbxContent>
                            <w:p w:rsidR="002A1985" w:rsidRDefault="002A1985" w:rsidP="005419E8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vAlign w:val="center"/>
          </w:tcPr>
          <w:p w:rsidR="00AB1F09" w:rsidRDefault="00AB1F09" w:rsidP="00AB1F09">
            <w:pPr>
              <w:pStyle w:val="Contact"/>
              <w:jc w:val="left"/>
            </w:pPr>
          </w:p>
        </w:tc>
      </w:tr>
      <w:tr w:rsidR="00F43087" w:rsidTr="00AB0408">
        <w:trPr>
          <w:trHeight w:val="590"/>
        </w:trPr>
        <w:tc>
          <w:tcPr>
            <w:tcW w:w="7380" w:type="dxa"/>
            <w:gridSpan w:val="4"/>
            <w:vMerge/>
          </w:tcPr>
          <w:p w:rsidR="00AB1F09" w:rsidRDefault="00AB1F09" w:rsidP="00AB1F09"/>
        </w:tc>
        <w:tc>
          <w:tcPr>
            <w:tcW w:w="2700" w:type="dxa"/>
          </w:tcPr>
          <w:p w:rsidR="00AB1F09" w:rsidRPr="004418F4" w:rsidRDefault="00AB1F09" w:rsidP="00910932">
            <w:pPr>
              <w:pStyle w:val="Contact"/>
            </w:pPr>
          </w:p>
        </w:tc>
        <w:tc>
          <w:tcPr>
            <w:tcW w:w="710" w:type="dxa"/>
            <w:vAlign w:val="center"/>
          </w:tcPr>
          <w:p w:rsidR="00AB1F09" w:rsidRDefault="00AB1F09" w:rsidP="00AB1F09">
            <w:pPr>
              <w:pStyle w:val="Contact"/>
              <w:jc w:val="left"/>
            </w:pPr>
          </w:p>
        </w:tc>
      </w:tr>
      <w:tr w:rsidR="00F43087" w:rsidTr="005419E8">
        <w:trPr>
          <w:trHeight w:val="900"/>
        </w:trPr>
        <w:tc>
          <w:tcPr>
            <w:tcW w:w="1080" w:type="dxa"/>
            <w:vAlign w:val="center"/>
          </w:tcPr>
          <w:p w:rsidR="004418F4" w:rsidRPr="005419E8" w:rsidRDefault="00C13911" w:rsidP="005419E8">
            <w:pPr>
              <w:pStyle w:val="NormalAlt"/>
            </w:pPr>
            <w:sdt>
              <w:sdtPr>
                <w:id w:val="809435104"/>
                <w:placeholder>
                  <w:docPart w:val="4E0493AC641243AFB5D67BE4DC93933C"/>
                </w:placeholder>
                <w:temporary/>
                <w:showingPlcHdr/>
                <w15:appearance w15:val="hidden"/>
              </w:sdtPr>
              <w:sdtEndPr/>
              <w:sdtContent>
                <w:r w:rsidR="00AB1F09">
                  <w:t>See more</w:t>
                </w:r>
              </w:sdtContent>
            </w:sdt>
          </w:p>
        </w:tc>
        <w:tc>
          <w:tcPr>
            <w:tcW w:w="9000" w:type="dxa"/>
            <w:gridSpan w:val="4"/>
            <w:vAlign w:val="center"/>
          </w:tcPr>
          <w:p w:rsidR="004418F4" w:rsidRPr="005419E8" w:rsidRDefault="002B65A7" w:rsidP="00E83D12">
            <w:pPr>
              <w:pStyle w:val="Tagline"/>
            </w:pPr>
            <w:r>
              <w:t xml:space="preserve">          Check out my LinkedI</w:t>
            </w:r>
            <w:r w:rsidR="00910932">
              <w:t>n profile: h</w:t>
            </w:r>
            <w:r w:rsidR="00910932" w:rsidRPr="00910932">
              <w:t>ttps://www.linkedin.com/in/bhanu-partap-785a6b1b5/</w:t>
            </w:r>
          </w:p>
        </w:tc>
        <w:tc>
          <w:tcPr>
            <w:tcW w:w="710" w:type="dxa"/>
            <w:vAlign w:val="center"/>
          </w:tcPr>
          <w:p w:rsidR="004418F4" w:rsidRPr="005419E8" w:rsidRDefault="004418F4" w:rsidP="005419E8"/>
        </w:tc>
      </w:tr>
      <w:tr w:rsidR="00F43087" w:rsidRPr="00E83D12" w:rsidTr="00E83D12">
        <w:trPr>
          <w:trHeight w:val="288"/>
        </w:trPr>
        <w:tc>
          <w:tcPr>
            <w:tcW w:w="2250" w:type="dxa"/>
            <w:gridSpan w:val="2"/>
            <w:tcMar>
              <w:left w:w="115" w:type="dxa"/>
              <w:right w:w="115" w:type="dxa"/>
            </w:tcMar>
          </w:tcPr>
          <w:p w:rsidR="00E83D12" w:rsidRPr="00E83D12" w:rsidRDefault="00E83D12" w:rsidP="00E83D12">
            <w:pPr>
              <w:pStyle w:val="NoSpacing"/>
              <w:rPr>
                <w:noProof/>
                <w:sz w:val="4"/>
                <w:szCs w:val="4"/>
              </w:rPr>
            </w:pPr>
          </w:p>
        </w:tc>
        <w:tc>
          <w:tcPr>
            <w:tcW w:w="3780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:rsidR="00E83D12" w:rsidRPr="00E83D12" w:rsidRDefault="00E83D12" w:rsidP="00E83D12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4760" w:type="dxa"/>
            <w:gridSpan w:val="3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:rsidR="00E83D12" w:rsidRPr="00E83D12" w:rsidRDefault="00E83D12" w:rsidP="00E83D12">
            <w:pPr>
              <w:pStyle w:val="NoSpacing"/>
              <w:rPr>
                <w:sz w:val="4"/>
                <w:szCs w:val="4"/>
              </w:rPr>
            </w:pPr>
          </w:p>
        </w:tc>
      </w:tr>
      <w:tr w:rsidR="00F43087" w:rsidTr="00E83D12">
        <w:trPr>
          <w:trHeight w:val="1448"/>
        </w:trPr>
        <w:tc>
          <w:tcPr>
            <w:tcW w:w="2250" w:type="dxa"/>
            <w:gridSpan w:val="2"/>
            <w:tcMar>
              <w:left w:w="115" w:type="dxa"/>
              <w:right w:w="115" w:type="dxa"/>
            </w:tcMar>
          </w:tcPr>
          <w:p w:rsidR="00E83D12" w:rsidRDefault="00E83D12" w:rsidP="00E83D12">
            <w:pPr>
              <w:pStyle w:val="NoSpacing"/>
            </w:pPr>
          </w:p>
          <w:p w:rsidR="00910932" w:rsidRPr="008E6AD0" w:rsidRDefault="008E6AD0" w:rsidP="00910932">
            <w:pPr>
              <w:pStyle w:val="Note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</w:t>
            </w:r>
            <w:r w:rsidR="00910932" w:rsidRPr="008E6AD0">
              <w:rPr>
                <w:b/>
                <w:sz w:val="22"/>
              </w:rPr>
              <w:t xml:space="preserve">GITHUB </w:t>
            </w:r>
          </w:p>
          <w:p w:rsidR="00910932" w:rsidRDefault="00910932" w:rsidP="00910932">
            <w:pPr>
              <w:pStyle w:val="Note"/>
            </w:pPr>
            <w:r w:rsidRPr="00910932">
              <w:rPr>
                <w:noProof/>
              </w:rPr>
              <w:drawing>
                <wp:inline distT="0" distB="0" distL="0" distR="0" wp14:anchorId="320BA69D" wp14:editId="1D752C3F">
                  <wp:extent cx="952500" cy="952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sdt>
            <w:sdtPr>
              <w:id w:val="-367997851"/>
              <w:placeholder>
                <w:docPart w:val="3FA945FA172843E887E88EF2EC71070B"/>
              </w:placeholder>
              <w:temporary/>
              <w:showingPlcHdr/>
              <w15:appearance w15:val="hidden"/>
            </w:sdtPr>
            <w:sdtEndPr/>
            <w:sdtContent>
              <w:p w:rsidR="00A86CBD" w:rsidRDefault="00A86CBD" w:rsidP="005419E8">
                <w:pPr>
                  <w:pStyle w:val="Heading1"/>
                </w:pPr>
                <w:r w:rsidRPr="00C93742">
                  <w:rPr>
                    <w:b/>
                  </w:rPr>
                  <w:t>ABOUT ME</w:t>
                </w:r>
              </w:p>
            </w:sdtContent>
          </w:sdt>
          <w:p w:rsidR="00A86CBD" w:rsidRPr="005419E8" w:rsidRDefault="0018346C" w:rsidP="0018346C">
            <w:pPr>
              <w:pStyle w:val="Bio"/>
            </w:pPr>
            <w:r>
              <w:t xml:space="preserve">I want to achieve the position of Web-Developer in a good company before my graduation completion. </w:t>
            </w:r>
          </w:p>
        </w:tc>
        <w:tc>
          <w:tcPr>
            <w:tcW w:w="4760" w:type="dxa"/>
            <w:gridSpan w:val="3"/>
            <w:vMerge w:val="restart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:rsidR="008E33B2" w:rsidRDefault="008E33B2" w:rsidP="008E33B2">
            <w:pPr>
              <w:pStyle w:val="ListParagraph"/>
            </w:pPr>
            <w:r>
              <w:t>2021</w:t>
            </w:r>
            <w:r>
              <w:br/>
            </w:r>
            <w:r>
              <w:rPr>
                <w:rStyle w:val="Emphasis"/>
              </w:rPr>
              <w:t>Gulzar Group of Insitutes</w:t>
            </w:r>
            <w:r>
              <w:br/>
            </w:r>
            <w:r w:rsidRPr="008E33B2">
              <w:rPr>
                <w:b/>
              </w:rPr>
              <w:t>Third Semester</w:t>
            </w:r>
            <w:r>
              <w:t>: 8.43 SGPA</w:t>
            </w:r>
          </w:p>
          <w:p w:rsidR="008E33B2" w:rsidRDefault="008E33B2" w:rsidP="008E33B2">
            <w:pPr>
              <w:pStyle w:val="ListParagraph"/>
              <w:numPr>
                <w:ilvl w:val="0"/>
                <w:numId w:val="6"/>
              </w:numPr>
            </w:pPr>
            <w:r>
              <w:t>Crack the code</w:t>
            </w:r>
          </w:p>
          <w:p w:rsidR="008E33B2" w:rsidRDefault="008E33B2" w:rsidP="008E33B2">
            <w:pPr>
              <w:pStyle w:val="ListParagraph"/>
            </w:pPr>
            <w:r>
              <w:t>2021</w:t>
            </w:r>
            <w:r>
              <w:br/>
            </w:r>
            <w:r>
              <w:rPr>
                <w:rStyle w:val="Emphasis"/>
              </w:rPr>
              <w:t>Gulzar Group of Insitutes</w:t>
            </w:r>
            <w:r>
              <w:br/>
            </w:r>
            <w:r w:rsidRPr="008E33B2">
              <w:rPr>
                <w:b/>
              </w:rPr>
              <w:t>Fourth Semester</w:t>
            </w:r>
            <w:r>
              <w:t>: 7.67 SGPA</w:t>
            </w:r>
          </w:p>
          <w:p w:rsidR="008E33B2" w:rsidRDefault="008E33B2" w:rsidP="008E33B2">
            <w:pPr>
              <w:pStyle w:val="ListParagraph"/>
              <w:numPr>
                <w:ilvl w:val="0"/>
                <w:numId w:val="4"/>
              </w:numPr>
            </w:pPr>
            <w:r>
              <w:t>Crack the code</w:t>
            </w:r>
          </w:p>
          <w:p w:rsidR="008E33B2" w:rsidRDefault="008E33B2" w:rsidP="008E33B2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8E33B2" w:rsidRDefault="008E33B2" w:rsidP="008E33B2">
            <w:pPr>
              <w:pStyle w:val="ListParagraph"/>
            </w:pPr>
            <w:r>
              <w:t>2021</w:t>
            </w:r>
            <w:r>
              <w:br/>
            </w:r>
            <w:r>
              <w:rPr>
                <w:rStyle w:val="Emphasis"/>
              </w:rPr>
              <w:t>Gulzar Group of Insitutes</w:t>
            </w:r>
            <w:r>
              <w:br/>
            </w:r>
            <w:r w:rsidRPr="008E33B2">
              <w:rPr>
                <w:b/>
              </w:rPr>
              <w:t>Fifth Semester</w:t>
            </w:r>
            <w:r>
              <w:t>: 7.57 SGPA</w:t>
            </w:r>
          </w:p>
          <w:p w:rsidR="00A86CBD" w:rsidRPr="005419E8" w:rsidRDefault="008E33B2" w:rsidP="0018346C">
            <w:pPr>
              <w:pStyle w:val="ListParagraph"/>
              <w:numPr>
                <w:ilvl w:val="0"/>
                <w:numId w:val="4"/>
              </w:numPr>
            </w:pPr>
            <w:r>
              <w:t>Project Display</w:t>
            </w:r>
          </w:p>
        </w:tc>
      </w:tr>
      <w:tr w:rsidR="00F43087" w:rsidTr="00E83D12">
        <w:trPr>
          <w:trHeight w:val="1548"/>
        </w:trPr>
        <w:tc>
          <w:tcPr>
            <w:tcW w:w="6030" w:type="dxa"/>
            <w:gridSpan w:val="3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:rsidR="00A86CBD" w:rsidRDefault="00A86CBD" w:rsidP="00283287"/>
        </w:tc>
        <w:tc>
          <w:tcPr>
            <w:tcW w:w="4760" w:type="dxa"/>
            <w:gridSpan w:val="3"/>
            <w:vMerge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:rsidR="00A86CBD" w:rsidRDefault="00A86CBD" w:rsidP="005419E8"/>
        </w:tc>
      </w:tr>
      <w:tr w:rsidR="00F43087" w:rsidTr="00E83D12">
        <w:trPr>
          <w:trHeight w:val="2837"/>
        </w:trPr>
        <w:tc>
          <w:tcPr>
            <w:tcW w:w="6030" w:type="dxa"/>
            <w:gridSpan w:val="3"/>
            <w:vMerge w:val="restart"/>
            <w:tcBorders>
              <w:right w:val="single" w:sz="4" w:space="0" w:color="F2F2F2" w:themeColor="background1" w:themeShade="F2"/>
            </w:tcBorders>
          </w:tcPr>
          <w:sdt>
            <w:sdtPr>
              <w:id w:val="1615636251"/>
              <w:placeholder>
                <w:docPart w:val="4ABD9B984D1D4B2BB1C1253C1929772A"/>
              </w:placeholder>
              <w:temporary/>
              <w:showingPlcHdr/>
              <w15:appearance w15:val="hidden"/>
            </w:sdtPr>
            <w:sdtEndPr/>
            <w:sdtContent>
              <w:p w:rsidR="00AB1F09" w:rsidRDefault="00AB1F09" w:rsidP="00A86CBD">
                <w:pPr>
                  <w:pStyle w:val="Heading1"/>
                </w:pPr>
                <w:r w:rsidRPr="00C93742">
                  <w:rPr>
                    <w:b/>
                  </w:rPr>
                  <w:t>EDUCATION</w:t>
                </w:r>
              </w:p>
            </w:sdtContent>
          </w:sdt>
          <w:p w:rsidR="00AB1F09" w:rsidRDefault="00283287" w:rsidP="00A86CBD">
            <w:pPr>
              <w:pStyle w:val="ListParagraph"/>
            </w:pPr>
            <w:r>
              <w:t>2017</w:t>
            </w:r>
            <w:r w:rsidR="00AB1F09">
              <w:br/>
            </w:r>
            <w:r>
              <w:rPr>
                <w:rStyle w:val="Emphasis"/>
              </w:rPr>
              <w:t>DGSG Public school</w:t>
            </w:r>
            <w:r w:rsidR="00AB1F09">
              <w:br/>
            </w:r>
            <w:r>
              <w:t xml:space="preserve">6.6CGPA, </w:t>
            </w:r>
          </w:p>
          <w:p w:rsidR="00AB1F09" w:rsidRDefault="00AB1F09" w:rsidP="00E83D12">
            <w:pPr>
              <w:pStyle w:val="NoSpacing"/>
            </w:pPr>
          </w:p>
          <w:p w:rsidR="00AB1F09" w:rsidRDefault="00283287" w:rsidP="00A86CBD">
            <w:pPr>
              <w:pStyle w:val="ListParagraph"/>
            </w:pPr>
            <w:r>
              <w:t>2019</w:t>
            </w:r>
            <w:r w:rsidR="00AB1F09">
              <w:br/>
            </w:r>
            <w:r>
              <w:rPr>
                <w:rStyle w:val="Emphasis"/>
              </w:rPr>
              <w:t>Govt. Model Senior Secondary School</w:t>
            </w:r>
            <w:r w:rsidR="00AB1F09">
              <w:br/>
            </w:r>
            <w:r>
              <w:t>61.77%,</w:t>
            </w:r>
          </w:p>
          <w:p w:rsidR="00AB1F09" w:rsidRDefault="00AB1F09" w:rsidP="00E83D12">
            <w:pPr>
              <w:pStyle w:val="NoSpacing"/>
            </w:pPr>
          </w:p>
          <w:p w:rsidR="00283287" w:rsidRPr="008E33B2" w:rsidRDefault="004D02DA" w:rsidP="004D02DA">
            <w:pPr>
              <w:pStyle w:val="ListParagraph"/>
              <w:rPr>
                <w:b/>
              </w:rPr>
            </w:pPr>
            <w:r>
              <w:t>2019-2023</w:t>
            </w:r>
            <w:r w:rsidR="00AB1F09">
              <w:br/>
            </w:r>
            <w:r>
              <w:rPr>
                <w:rStyle w:val="Emphasis"/>
              </w:rPr>
              <w:t>Gulzar Group of Institutes</w:t>
            </w:r>
            <w:r w:rsidR="00AB1F09">
              <w:br/>
            </w:r>
            <w:r w:rsidRPr="008E33B2">
              <w:rPr>
                <w:b/>
              </w:rPr>
              <w:t>Persuing</w:t>
            </w:r>
          </w:p>
          <w:p w:rsidR="004D02DA" w:rsidRDefault="004D02DA" w:rsidP="004D02DA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8E33B2" w:rsidRDefault="008E33B2" w:rsidP="008E33B2">
            <w:pPr>
              <w:pStyle w:val="ListParagraph"/>
            </w:pPr>
            <w:r>
              <w:t>2019</w:t>
            </w:r>
            <w:r>
              <w:br/>
            </w:r>
            <w:r>
              <w:rPr>
                <w:rStyle w:val="Emphasis"/>
              </w:rPr>
              <w:t>Gulzar Group of Insitutes</w:t>
            </w:r>
            <w:r>
              <w:br/>
            </w:r>
            <w:r w:rsidRPr="008E33B2">
              <w:rPr>
                <w:b/>
              </w:rPr>
              <w:t>First Semester</w:t>
            </w:r>
            <w:r>
              <w:t>: 6.43 SGPA</w:t>
            </w:r>
          </w:p>
          <w:p w:rsidR="008E33B2" w:rsidRDefault="00C576DE" w:rsidP="008E33B2">
            <w:pPr>
              <w:pStyle w:val="ListParagraph"/>
            </w:pPr>
            <w:r>
              <w:t>Project Display in Exh</w:t>
            </w:r>
            <w:r w:rsidR="008E33B2">
              <w:t>ibition (TEAM)</w:t>
            </w:r>
          </w:p>
          <w:p w:rsidR="008E33B2" w:rsidRDefault="008E33B2" w:rsidP="004D02DA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4D02DA" w:rsidRDefault="004D02DA" w:rsidP="008E6AD0">
            <w:pPr>
              <w:pStyle w:val="ListParagraph"/>
            </w:pPr>
            <w:r>
              <w:t>2020</w:t>
            </w:r>
            <w:r w:rsidR="00283287">
              <w:br/>
            </w:r>
            <w:r>
              <w:rPr>
                <w:rStyle w:val="Emphasis"/>
              </w:rPr>
              <w:t>Gulzar Group of Insitutes</w:t>
            </w:r>
            <w:r w:rsidR="00283287">
              <w:br/>
            </w:r>
            <w:r w:rsidRPr="008E33B2">
              <w:rPr>
                <w:b/>
              </w:rPr>
              <w:t>Second Semester</w:t>
            </w:r>
            <w:r>
              <w:t>: 8.30 SGPA</w:t>
            </w:r>
          </w:p>
          <w:p w:rsidR="007A46E3" w:rsidRPr="00C93742" w:rsidRDefault="007A46E3" w:rsidP="007A46E3">
            <w:pPr>
              <w:pStyle w:val="Heading1"/>
              <w:rPr>
                <w:b/>
              </w:rPr>
            </w:pPr>
            <w:r w:rsidRPr="00C93742">
              <w:rPr>
                <w:b/>
              </w:rPr>
              <w:lastRenderedPageBreak/>
              <w:t>Certifications</w:t>
            </w:r>
          </w:p>
          <w:p w:rsidR="007A46E3" w:rsidRDefault="007A46E3" w:rsidP="007A46E3"/>
          <w:p w:rsidR="002F7E6B" w:rsidRDefault="002B65A7" w:rsidP="002F7E6B">
            <w:pPr>
              <w:pStyle w:val="ListParagraph"/>
              <w:numPr>
                <w:ilvl w:val="0"/>
                <w:numId w:val="4"/>
              </w:numPr>
            </w:pPr>
            <w:r>
              <w:t xml:space="preserve">2020 </w:t>
            </w:r>
            <w:r w:rsidR="002F7E6B">
              <w:t xml:space="preserve">- </w:t>
            </w:r>
            <w:r>
              <w:t>October -  Crack the Code</w:t>
            </w:r>
          </w:p>
          <w:p w:rsidR="00761A7B" w:rsidRDefault="00761A7B" w:rsidP="002F7E6B">
            <w:pPr>
              <w:pStyle w:val="ListParagraph"/>
              <w:numPr>
                <w:ilvl w:val="0"/>
                <w:numId w:val="4"/>
              </w:numPr>
            </w:pPr>
            <w:r>
              <w:t>2021 – August – INTEL OpenVIVO Toolkit</w:t>
            </w:r>
          </w:p>
          <w:p w:rsidR="002F7E6B" w:rsidRDefault="007470CD" w:rsidP="002F7E6B">
            <w:pPr>
              <w:pStyle w:val="ListParagraph"/>
              <w:numPr>
                <w:ilvl w:val="0"/>
                <w:numId w:val="4"/>
              </w:numPr>
            </w:pPr>
            <w:r>
              <w:t>2021</w:t>
            </w:r>
            <w:r w:rsidR="002F7E6B">
              <w:t xml:space="preserve"> </w:t>
            </w:r>
            <w:r>
              <w:t>-</w:t>
            </w:r>
            <w:r w:rsidR="002F7E6B">
              <w:t xml:space="preserve"> September </w:t>
            </w:r>
            <w:r>
              <w:t>-</w:t>
            </w:r>
            <w:r w:rsidR="002F7E6B">
              <w:t xml:space="preserve"> Project Display</w:t>
            </w:r>
          </w:p>
          <w:p w:rsidR="007470CD" w:rsidRDefault="007470CD" w:rsidP="002F7E6B">
            <w:pPr>
              <w:pStyle w:val="ListParagraph"/>
              <w:numPr>
                <w:ilvl w:val="0"/>
                <w:numId w:val="4"/>
              </w:numPr>
            </w:pPr>
            <w:r>
              <w:t>2021 – November- Speaking mind Youth Conclave</w:t>
            </w:r>
          </w:p>
          <w:p w:rsidR="002F7E6B" w:rsidRDefault="002F7E6B" w:rsidP="002F7E6B">
            <w:pPr>
              <w:pStyle w:val="ListParagraph"/>
              <w:numPr>
                <w:ilvl w:val="0"/>
                <w:numId w:val="4"/>
              </w:numPr>
            </w:pPr>
            <w:r>
              <w:t>2</w:t>
            </w:r>
            <w:r w:rsidR="007470CD">
              <w:t>022</w:t>
            </w:r>
            <w:r>
              <w:t xml:space="preserve"> – February – Lan Gaming (Co-ordinator)</w:t>
            </w:r>
          </w:p>
          <w:p w:rsidR="00292A15" w:rsidRPr="00C93742" w:rsidRDefault="00283287" w:rsidP="00292A15">
            <w:pPr>
              <w:pStyle w:val="Heading1"/>
              <w:rPr>
                <w:b/>
              </w:rPr>
            </w:pPr>
            <w:r>
              <w:br/>
            </w:r>
            <w:r w:rsidR="00292A15" w:rsidRPr="00C93742">
              <w:rPr>
                <w:b/>
              </w:rPr>
              <w:t>Project</w:t>
            </w:r>
          </w:p>
          <w:p w:rsidR="00292A15" w:rsidRDefault="00292A15" w:rsidP="00292A15"/>
          <w:p w:rsidR="00292A15" w:rsidRDefault="00292A15" w:rsidP="00292A15">
            <w:pPr>
              <w:pStyle w:val="ListParagraph"/>
              <w:numPr>
                <w:ilvl w:val="0"/>
                <w:numId w:val="9"/>
              </w:numPr>
            </w:pPr>
            <w:r>
              <w:t>Sound Switch</w:t>
            </w:r>
          </w:p>
          <w:p w:rsidR="00292A15" w:rsidRDefault="00292A15" w:rsidP="00292A15">
            <w:pPr>
              <w:pStyle w:val="ListParagraph"/>
              <w:numPr>
                <w:ilvl w:val="0"/>
                <w:numId w:val="9"/>
              </w:numPr>
            </w:pPr>
            <w:r>
              <w:t>Curly Braces</w:t>
            </w:r>
          </w:p>
          <w:p w:rsidR="00761A7B" w:rsidRDefault="00761A7B" w:rsidP="00292A15">
            <w:pPr>
              <w:pStyle w:val="ListParagraph"/>
              <w:numPr>
                <w:ilvl w:val="0"/>
                <w:numId w:val="9"/>
              </w:numPr>
            </w:pPr>
            <w:r>
              <w:t>Personal Portfolio</w:t>
            </w:r>
          </w:p>
          <w:p w:rsidR="00292A15" w:rsidRDefault="00292A15" w:rsidP="00292A15">
            <w:pPr>
              <w:pStyle w:val="ListParagraph"/>
              <w:numPr>
                <w:ilvl w:val="0"/>
                <w:numId w:val="9"/>
              </w:numPr>
            </w:pPr>
            <w:r>
              <w:t>Gym- Website (Basics)</w:t>
            </w:r>
          </w:p>
          <w:p w:rsidR="00292A15" w:rsidRDefault="00292A15" w:rsidP="00292A15">
            <w:pPr>
              <w:pStyle w:val="ListParagraph"/>
              <w:numPr>
                <w:ilvl w:val="0"/>
                <w:numId w:val="9"/>
              </w:numPr>
            </w:pPr>
            <w:r>
              <w:t>Food Delivery Website ( Basic)</w:t>
            </w:r>
          </w:p>
          <w:p w:rsidR="00761A7B" w:rsidRDefault="00761A7B" w:rsidP="00761A7B"/>
          <w:p w:rsidR="00761A7B" w:rsidRPr="00C93742" w:rsidRDefault="00761A7B" w:rsidP="00761A7B">
            <w:pPr>
              <w:pStyle w:val="Heading1"/>
              <w:rPr>
                <w:b/>
              </w:rPr>
            </w:pPr>
            <w:r w:rsidRPr="00C93742">
              <w:rPr>
                <w:b/>
              </w:rPr>
              <w:t>C</w:t>
            </w:r>
            <w:r w:rsidR="00C576DE" w:rsidRPr="00C93742">
              <w:rPr>
                <w:b/>
              </w:rPr>
              <w:t>ourse and Training</w:t>
            </w:r>
          </w:p>
          <w:p w:rsidR="00C576DE" w:rsidRDefault="00C576DE" w:rsidP="00C576DE"/>
          <w:p w:rsidR="00C576DE" w:rsidRDefault="00C576DE" w:rsidP="00C576DE">
            <w:pPr>
              <w:pStyle w:val="ListParagraph"/>
              <w:numPr>
                <w:ilvl w:val="0"/>
                <w:numId w:val="15"/>
              </w:numPr>
            </w:pPr>
            <w:r>
              <w:t>2 Year diploma in Computer Application.</w:t>
            </w:r>
          </w:p>
          <w:p w:rsidR="00174C62" w:rsidRDefault="00174C62" w:rsidP="00C576DE">
            <w:pPr>
              <w:pStyle w:val="ListParagraph"/>
              <w:numPr>
                <w:ilvl w:val="0"/>
                <w:numId w:val="15"/>
              </w:numPr>
            </w:pPr>
            <w:r>
              <w:t>HTML Fundamentals Basics.</w:t>
            </w:r>
            <w:bookmarkStart w:id="0" w:name="_GoBack"/>
            <w:bookmarkEnd w:id="0"/>
          </w:p>
          <w:p w:rsidR="00C576DE" w:rsidRPr="00C576DE" w:rsidRDefault="00C576DE" w:rsidP="00C576DE">
            <w:pPr>
              <w:pStyle w:val="ListParagraph"/>
              <w:numPr>
                <w:ilvl w:val="0"/>
                <w:numId w:val="15"/>
              </w:numPr>
            </w:pPr>
            <w:r>
              <w:t>CSS</w:t>
            </w:r>
            <w:r w:rsidR="00C93742">
              <w:t xml:space="preserve"> Complete course.</w:t>
            </w:r>
          </w:p>
          <w:p w:rsidR="00761A7B" w:rsidRDefault="00761A7B" w:rsidP="00761A7B"/>
          <w:p w:rsidR="00292A15" w:rsidRPr="00292A15" w:rsidRDefault="00292A15" w:rsidP="00292A15">
            <w:pPr>
              <w:pStyle w:val="ListParagraph"/>
              <w:numPr>
                <w:ilvl w:val="0"/>
                <w:numId w:val="0"/>
              </w:numPr>
              <w:ind w:left="1440"/>
            </w:pPr>
          </w:p>
          <w:p w:rsidR="00283287" w:rsidRPr="00A86CBD" w:rsidRDefault="00283287" w:rsidP="00283287"/>
        </w:tc>
        <w:tc>
          <w:tcPr>
            <w:tcW w:w="4050" w:type="dxa"/>
            <w:gridSpan w:val="2"/>
            <w:tcBorders>
              <w:left w:val="single" w:sz="4" w:space="0" w:color="F2F2F2" w:themeColor="background1" w:themeShade="F2"/>
            </w:tcBorders>
          </w:tcPr>
          <w:p w:rsidR="00AB1F09" w:rsidRDefault="004D779C" w:rsidP="004D779C">
            <w:pPr>
              <w:pStyle w:val="Heading1"/>
            </w:pPr>
            <w:r>
              <w:lastRenderedPageBreak/>
              <w:t xml:space="preserve">  </w:t>
            </w:r>
            <w:sdt>
              <w:sdtPr>
                <w:id w:val="1245462844"/>
                <w:placeholder>
                  <w:docPart w:val="0C4F40B9DE3B43F59BB43F70CB970551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C93742">
                  <w:rPr>
                    <w:rStyle w:val="Heading1Char"/>
                    <w:b/>
                  </w:rPr>
                  <w:t>SKILLS</w:t>
                </w:r>
              </w:sdtContent>
            </w:sdt>
          </w:p>
          <w:p w:rsidR="00AB1F09" w:rsidRDefault="00F1510E" w:rsidP="00F1510E">
            <w:pPr>
              <w:pStyle w:val="ListParagraph"/>
              <w:numPr>
                <w:ilvl w:val="0"/>
                <w:numId w:val="3"/>
              </w:numPr>
            </w:pPr>
            <w:r w:rsidRPr="00F1510E">
              <w:rPr>
                <w:b/>
              </w:rPr>
              <w:t>Programming Languages</w:t>
            </w:r>
            <w:r>
              <w:t>: HTML, CSS</w:t>
            </w:r>
            <w:r w:rsidR="00F75F20">
              <w:t>, C/C++</w:t>
            </w:r>
          </w:p>
          <w:p w:rsidR="004D779C" w:rsidRDefault="004D779C" w:rsidP="00F1510E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</w:rPr>
              <w:t>Communication Language</w:t>
            </w:r>
            <w:r w:rsidRPr="004D779C">
              <w:t>:</w:t>
            </w:r>
            <w:r>
              <w:t xml:space="preserve"> Hindi, English, Punjabi.</w:t>
            </w:r>
          </w:p>
          <w:p w:rsidR="00F1510E" w:rsidRDefault="00F1510E" w:rsidP="00F1510E">
            <w:pPr>
              <w:pStyle w:val="ListParagraph"/>
              <w:numPr>
                <w:ilvl w:val="0"/>
                <w:numId w:val="3"/>
              </w:numPr>
            </w:pPr>
            <w:r w:rsidRPr="00F1510E">
              <w:rPr>
                <w:b/>
              </w:rPr>
              <w:t>Framework</w:t>
            </w:r>
            <w:r>
              <w:t xml:space="preserve">: Bootstrap </w:t>
            </w:r>
          </w:p>
          <w:p w:rsidR="00F1510E" w:rsidRDefault="00F1510E" w:rsidP="00F1510E">
            <w:pPr>
              <w:pStyle w:val="ListParagraph"/>
              <w:numPr>
                <w:ilvl w:val="0"/>
                <w:numId w:val="3"/>
              </w:numPr>
            </w:pPr>
            <w:r w:rsidRPr="00F1510E">
              <w:rPr>
                <w:b/>
              </w:rPr>
              <w:t>UI/UX Designing</w:t>
            </w:r>
            <w:r>
              <w:t>: Adobe XD, Lunacy</w:t>
            </w:r>
          </w:p>
          <w:p w:rsidR="00283287" w:rsidRPr="00F1510E" w:rsidRDefault="00283287" w:rsidP="00F1510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Diploma in Computer Applicat</w:t>
            </w:r>
            <w:r w:rsidR="008E33B2">
              <w:rPr>
                <w:b/>
              </w:rPr>
              <w:t>i</w:t>
            </w:r>
            <w:r>
              <w:rPr>
                <w:b/>
              </w:rPr>
              <w:t>ons</w:t>
            </w:r>
            <w:r w:rsidR="008E33B2">
              <w:rPr>
                <w:b/>
              </w:rPr>
              <w:t xml:space="preserve"> (2Years)</w:t>
            </w:r>
          </w:p>
        </w:tc>
        <w:tc>
          <w:tcPr>
            <w:tcW w:w="710" w:type="dxa"/>
          </w:tcPr>
          <w:p w:rsidR="00AB1F09" w:rsidRPr="005419E8" w:rsidRDefault="00AB1F09" w:rsidP="005419E8"/>
        </w:tc>
      </w:tr>
      <w:tr w:rsidR="00F43087" w:rsidTr="00AB1F09">
        <w:trPr>
          <w:trHeight w:val="414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:rsidR="00AB1F09" w:rsidRDefault="00AB1F09" w:rsidP="00A86CBD">
            <w:pPr>
              <w:pStyle w:val="Heading1"/>
            </w:pPr>
          </w:p>
        </w:tc>
        <w:tc>
          <w:tcPr>
            <w:tcW w:w="4050" w:type="dxa"/>
            <w:gridSpan w:val="2"/>
            <w:vMerge w:val="restart"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:rsidR="00AB1F09" w:rsidRDefault="0018346C" w:rsidP="00547B0B">
            <w:pPr>
              <w:pStyle w:val="Heading2"/>
            </w:pPr>
            <w:r>
              <w:t xml:space="preserve">     </w:t>
            </w:r>
            <w:sdt>
              <w:sdtPr>
                <w:id w:val="-277422160"/>
                <w:placeholder>
                  <w:docPart w:val="950477CD1EA84B708FB6881B654A072A"/>
                </w:placeholder>
                <w:temporary/>
                <w:showingPlcHdr/>
                <w15:appearance w15:val="hidden"/>
              </w:sdtPr>
              <w:sdtEndPr/>
              <w:sdtContent>
                <w:r w:rsidR="00AB1F09" w:rsidRPr="00E83D12">
                  <w:rPr>
                    <w:rStyle w:val="Heading2Char"/>
                  </w:rPr>
                  <w:t>PERSONAL</w:t>
                </w:r>
              </w:sdtContent>
            </w:sdt>
          </w:p>
          <w:p w:rsidR="0018346C" w:rsidRDefault="008E6AD0" w:rsidP="0018346C">
            <w:pPr>
              <w:pStyle w:val="NormalAlt"/>
              <w:numPr>
                <w:ilvl w:val="0"/>
                <w:numId w:val="7"/>
              </w:numPr>
            </w:pPr>
            <w:r>
              <w:t xml:space="preserve">I like to play Pc Games. </w:t>
            </w:r>
          </w:p>
          <w:p w:rsidR="0018346C" w:rsidRDefault="0018346C" w:rsidP="0018346C">
            <w:pPr>
              <w:pStyle w:val="NormalAlt"/>
              <w:numPr>
                <w:ilvl w:val="0"/>
                <w:numId w:val="7"/>
              </w:numPr>
            </w:pPr>
            <w:r>
              <w:t>Learn new things about Web development.</w:t>
            </w:r>
          </w:p>
          <w:p w:rsidR="0018346C" w:rsidRPr="008E6AD0" w:rsidRDefault="008E6AD0" w:rsidP="0018346C">
            <w:pPr>
              <w:pStyle w:val="NormalAlt"/>
              <w:numPr>
                <w:ilvl w:val="0"/>
                <w:numId w:val="7"/>
              </w:numPr>
            </w:pPr>
            <w:r>
              <w:t>Listen to music and Singing with it.</w:t>
            </w:r>
            <w:r w:rsidR="0018346C">
              <w:t xml:space="preserve">     </w:t>
            </w:r>
          </w:p>
        </w:tc>
        <w:tc>
          <w:tcPr>
            <w:tcW w:w="710" w:type="dxa"/>
            <w:vAlign w:val="center"/>
          </w:tcPr>
          <w:p w:rsidR="00AB1F09" w:rsidRPr="005419E8" w:rsidRDefault="00AB1F09" w:rsidP="00AB1F09">
            <w:pPr>
              <w:pStyle w:val="NoSpacing"/>
            </w:pPr>
          </w:p>
        </w:tc>
      </w:tr>
      <w:tr w:rsidR="00F43087" w:rsidTr="00AB1F09">
        <w:trPr>
          <w:trHeight w:val="405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:rsidR="00AB1F09" w:rsidRDefault="00AB1F09" w:rsidP="00A86CBD">
            <w:pPr>
              <w:pStyle w:val="Heading1"/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:rsidR="00AB1F09" w:rsidRDefault="00AB1F09" w:rsidP="005419E8"/>
        </w:tc>
        <w:tc>
          <w:tcPr>
            <w:tcW w:w="710" w:type="dxa"/>
            <w:vAlign w:val="center"/>
          </w:tcPr>
          <w:p w:rsidR="00AB1F09" w:rsidRDefault="00174C62" w:rsidP="00AB1F09">
            <w:pPr>
              <w:pStyle w:val="NoSpacing"/>
              <w:rPr>
                <w:noProof/>
              </w:rPr>
            </w:pPr>
            <w:r>
              <w:pict>
                <v:shape id="Graphic 79" o:spid="_x0000_i1026" type="#_x0000_t75" alt="Planet" style="width:12pt;height:12pt;visibility:visible;mso-wrap-style:square" o:bullet="t">
                  <v:imagedata r:id="rId20" o:title="Planet"/>
                </v:shape>
              </w:pict>
            </w:r>
            <w:r w:rsidR="00AB1F09">
              <w:rPr>
                <w:noProof/>
              </w:rPr>
              <w:drawing>
                <wp:inline distT="0" distB="0" distL="0" distR="0" wp14:anchorId="70432DD9" wp14:editId="2D0CBA54">
                  <wp:extent cx="158115" cy="158288"/>
                  <wp:effectExtent l="0" t="0" r="0" b="0"/>
                  <wp:docPr id="37" name="Graphic 78" descr="Book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ED4E1B-37BA-4B17-8735-F85E60B5B72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aphic 78" descr="Books">
                            <a:extLst>
                              <a:ext uri="{FF2B5EF4-FFF2-40B4-BE49-F238E27FC236}">
                                <a16:creationId xmlns:a16="http://schemas.microsoft.com/office/drawing/2014/main" id="{FBED4E1B-37BA-4B17-8735-F85E60B5B72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5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087" w:rsidTr="00AB1F09">
        <w:trPr>
          <w:trHeight w:val="423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:rsidR="00AB1F09" w:rsidRDefault="00AB1F09" w:rsidP="00A86CBD">
            <w:pPr>
              <w:pStyle w:val="Heading1"/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:rsidR="00AB1F09" w:rsidRDefault="00AB1F09" w:rsidP="005419E8"/>
        </w:tc>
        <w:tc>
          <w:tcPr>
            <w:tcW w:w="710" w:type="dxa"/>
            <w:vAlign w:val="center"/>
          </w:tcPr>
          <w:p w:rsidR="00AB1F09" w:rsidRDefault="00AB1F09" w:rsidP="00AB1F09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9FC33C" wp14:editId="64F58E1E">
                  <wp:extent cx="158115" cy="158315"/>
                  <wp:effectExtent l="0" t="0" r="0" b="0"/>
                  <wp:docPr id="36" name="Graphic 77" descr="Dram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806850A-50CA-42A0-AB7C-D644062061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77" descr="Drama">
                            <a:extLst>
                              <a:ext uri="{FF2B5EF4-FFF2-40B4-BE49-F238E27FC236}">
                                <a16:creationId xmlns:a16="http://schemas.microsoft.com/office/drawing/2014/main" id="{4806850A-50CA-42A0-AB7C-D644062061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5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087" w:rsidTr="00AB1F09">
        <w:trPr>
          <w:trHeight w:val="405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:rsidR="00AB1F09" w:rsidRDefault="00AB1F09" w:rsidP="00A86CBD">
            <w:pPr>
              <w:pStyle w:val="Heading1"/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:rsidR="00AB1F09" w:rsidRDefault="00AB1F09" w:rsidP="005419E8"/>
        </w:tc>
        <w:tc>
          <w:tcPr>
            <w:tcW w:w="710" w:type="dxa"/>
            <w:vAlign w:val="center"/>
          </w:tcPr>
          <w:p w:rsidR="00AB1F09" w:rsidRDefault="00AB1F09" w:rsidP="00AB1F09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57167D" wp14:editId="1E0F799F">
                  <wp:extent cx="158115" cy="158395"/>
                  <wp:effectExtent l="0" t="0" r="0" b="0"/>
                  <wp:docPr id="35" name="Graphic 76" descr="Electric guit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2FE2DDE-3197-4C64-A928-51C3C62EC26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aphic 76" descr="Electric guitar">
                            <a:extLst>
                              <a:ext uri="{FF2B5EF4-FFF2-40B4-BE49-F238E27FC236}">
                                <a16:creationId xmlns:a16="http://schemas.microsoft.com/office/drawing/2014/main" id="{F2FE2DDE-3197-4C64-A928-51C3C62EC26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5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20B8" w:rsidRPr="00E83D12" w:rsidRDefault="005A20B8" w:rsidP="008E6AD0">
      <w:pPr>
        <w:spacing w:after="0" w:line="240" w:lineRule="auto"/>
        <w:rPr>
          <w:sz w:val="4"/>
          <w:szCs w:val="4"/>
        </w:rPr>
      </w:pPr>
    </w:p>
    <w:sectPr w:rsidR="005A20B8" w:rsidRPr="00E83D12" w:rsidSect="00E83D12">
      <w:pgSz w:w="12240" w:h="15840"/>
      <w:pgMar w:top="720" w:right="720" w:bottom="720" w:left="720" w:header="708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911" w:rsidRDefault="00C13911" w:rsidP="00E83D12">
      <w:pPr>
        <w:spacing w:after="0" w:line="240" w:lineRule="auto"/>
      </w:pPr>
      <w:r>
        <w:separator/>
      </w:r>
    </w:p>
  </w:endnote>
  <w:endnote w:type="continuationSeparator" w:id="0">
    <w:p w:rsidR="00C13911" w:rsidRDefault="00C13911" w:rsidP="00E8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W1G">
    <w:altName w:val="Corbel Light"/>
    <w:panose1 w:val="00000000000000000000"/>
    <w:charset w:val="00"/>
    <w:family w:val="swiss"/>
    <w:notTrueType/>
    <w:pitch w:val="variable"/>
    <w:sig w:usb0="00000001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venir Next W1G Medium">
    <w:altName w:val="Arial"/>
    <w:panose1 w:val="00000000000000000000"/>
    <w:charset w:val="00"/>
    <w:family w:val="swiss"/>
    <w:notTrueType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911" w:rsidRDefault="00C13911" w:rsidP="00E83D12">
      <w:pPr>
        <w:spacing w:after="0" w:line="240" w:lineRule="auto"/>
      </w:pPr>
      <w:r>
        <w:separator/>
      </w:r>
    </w:p>
  </w:footnote>
  <w:footnote w:type="continuationSeparator" w:id="0">
    <w:p w:rsidR="00C13911" w:rsidRDefault="00C13911" w:rsidP="00E8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lanet" style="width:12pt;height:12pt;visibility:visible;mso-wrap-style:square" o:bullet="t">
        <v:imagedata r:id="rId1" o:title="Planet"/>
      </v:shape>
    </w:pict>
  </w:numPicBullet>
  <w:abstractNum w:abstractNumId="0" w15:restartNumberingAfterBreak="0">
    <w:nsid w:val="019B3DA2"/>
    <w:multiLevelType w:val="hybridMultilevel"/>
    <w:tmpl w:val="4EF4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094E"/>
    <w:multiLevelType w:val="hybridMultilevel"/>
    <w:tmpl w:val="50788836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 w15:restartNumberingAfterBreak="0">
    <w:nsid w:val="0A866931"/>
    <w:multiLevelType w:val="hybridMultilevel"/>
    <w:tmpl w:val="FFF88622"/>
    <w:lvl w:ilvl="0" w:tplc="D77AF20E">
      <w:start w:val="1"/>
      <w:numFmt w:val="bullet"/>
      <w:pStyle w:val="ListParagraph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CE1E29"/>
    <w:multiLevelType w:val="hybridMultilevel"/>
    <w:tmpl w:val="E85CD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5C2B20"/>
    <w:multiLevelType w:val="hybridMultilevel"/>
    <w:tmpl w:val="2B887322"/>
    <w:lvl w:ilvl="0" w:tplc="04090001">
      <w:start w:val="1"/>
      <w:numFmt w:val="bullet"/>
      <w:lvlText w:val=""/>
      <w:lvlJc w:val="left"/>
      <w:pPr>
        <w:ind w:left="16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5" w15:restartNumberingAfterBreak="0">
    <w:nsid w:val="2A4D05BA"/>
    <w:multiLevelType w:val="hybridMultilevel"/>
    <w:tmpl w:val="DFAE9220"/>
    <w:lvl w:ilvl="0" w:tplc="04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6" w15:restartNumberingAfterBreak="0">
    <w:nsid w:val="38E326E7"/>
    <w:multiLevelType w:val="hybridMultilevel"/>
    <w:tmpl w:val="3BD4B93A"/>
    <w:lvl w:ilvl="0" w:tplc="8C4E0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E8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84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25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C3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6C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F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E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0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DB0A44"/>
    <w:multiLevelType w:val="hybridMultilevel"/>
    <w:tmpl w:val="FF0E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37BCC"/>
    <w:multiLevelType w:val="hybridMultilevel"/>
    <w:tmpl w:val="2A5EB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955FFA"/>
    <w:multiLevelType w:val="hybridMultilevel"/>
    <w:tmpl w:val="7834FA68"/>
    <w:lvl w:ilvl="0" w:tplc="04090001">
      <w:start w:val="1"/>
      <w:numFmt w:val="bullet"/>
      <w:lvlText w:val=""/>
      <w:lvlJc w:val="left"/>
      <w:pPr>
        <w:ind w:left="1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10" w15:restartNumberingAfterBreak="0">
    <w:nsid w:val="53BE56CC"/>
    <w:multiLevelType w:val="hybridMultilevel"/>
    <w:tmpl w:val="315020EE"/>
    <w:lvl w:ilvl="0" w:tplc="04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1" w15:restartNumberingAfterBreak="0">
    <w:nsid w:val="617F0367"/>
    <w:multiLevelType w:val="hybridMultilevel"/>
    <w:tmpl w:val="850235EE"/>
    <w:lvl w:ilvl="0" w:tplc="04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12" w15:restartNumberingAfterBreak="0">
    <w:nsid w:val="6B4F0F92"/>
    <w:multiLevelType w:val="hybridMultilevel"/>
    <w:tmpl w:val="2432E1B0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3" w15:restartNumberingAfterBreak="0">
    <w:nsid w:val="7C4111F6"/>
    <w:multiLevelType w:val="hybridMultilevel"/>
    <w:tmpl w:val="88A21B2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7EFF5EA6"/>
    <w:multiLevelType w:val="hybridMultilevel"/>
    <w:tmpl w:val="BA306C30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13"/>
  </w:num>
  <w:num w:numId="6">
    <w:abstractNumId w:val="1"/>
  </w:num>
  <w:num w:numId="7">
    <w:abstractNumId w:val="10"/>
  </w:num>
  <w:num w:numId="8">
    <w:abstractNumId w:val="0"/>
  </w:num>
  <w:num w:numId="9">
    <w:abstractNumId w:val="8"/>
  </w:num>
  <w:num w:numId="10">
    <w:abstractNumId w:val="14"/>
  </w:num>
  <w:num w:numId="11">
    <w:abstractNumId w:val="9"/>
  </w:num>
  <w:num w:numId="12">
    <w:abstractNumId w:val="11"/>
  </w:num>
  <w:num w:numId="13">
    <w:abstractNumId w:val="4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wsbAwMzc0NTIwMTZX0lEKTi0uzszPAykwrAUA1bFADCwAAAA="/>
  </w:docVars>
  <w:rsids>
    <w:rsidRoot w:val="00BB1693"/>
    <w:rsid w:val="000851F5"/>
    <w:rsid w:val="00114663"/>
    <w:rsid w:val="00123A89"/>
    <w:rsid w:val="00126343"/>
    <w:rsid w:val="00174C62"/>
    <w:rsid w:val="0018346C"/>
    <w:rsid w:val="001A44A9"/>
    <w:rsid w:val="00263240"/>
    <w:rsid w:val="00283287"/>
    <w:rsid w:val="00292A15"/>
    <w:rsid w:val="002A1985"/>
    <w:rsid w:val="002B65A7"/>
    <w:rsid w:val="002F7E6B"/>
    <w:rsid w:val="003C186F"/>
    <w:rsid w:val="00424465"/>
    <w:rsid w:val="0044049A"/>
    <w:rsid w:val="004418F4"/>
    <w:rsid w:val="004B3582"/>
    <w:rsid w:val="004D02DA"/>
    <w:rsid w:val="004D779C"/>
    <w:rsid w:val="005419E8"/>
    <w:rsid w:val="00547B0B"/>
    <w:rsid w:val="005A20B8"/>
    <w:rsid w:val="006A564F"/>
    <w:rsid w:val="007470CD"/>
    <w:rsid w:val="00761A7B"/>
    <w:rsid w:val="007A46E3"/>
    <w:rsid w:val="00892229"/>
    <w:rsid w:val="008E33B2"/>
    <w:rsid w:val="008E6AD0"/>
    <w:rsid w:val="00910932"/>
    <w:rsid w:val="00974460"/>
    <w:rsid w:val="00983076"/>
    <w:rsid w:val="00A31B15"/>
    <w:rsid w:val="00A86CBD"/>
    <w:rsid w:val="00AB1F09"/>
    <w:rsid w:val="00AC6EF3"/>
    <w:rsid w:val="00B92964"/>
    <w:rsid w:val="00BB1693"/>
    <w:rsid w:val="00C13911"/>
    <w:rsid w:val="00C576DE"/>
    <w:rsid w:val="00C93742"/>
    <w:rsid w:val="00CB22F0"/>
    <w:rsid w:val="00D450C7"/>
    <w:rsid w:val="00D743A3"/>
    <w:rsid w:val="00DD08F7"/>
    <w:rsid w:val="00E71DEA"/>
    <w:rsid w:val="00E83D12"/>
    <w:rsid w:val="00E9298B"/>
    <w:rsid w:val="00F1510E"/>
    <w:rsid w:val="00F43087"/>
    <w:rsid w:val="00F46660"/>
    <w:rsid w:val="00F513A9"/>
    <w:rsid w:val="00F7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073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F09"/>
    <w:pPr>
      <w:spacing w:line="288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F09"/>
    <w:pPr>
      <w:spacing w:line="256" w:lineRule="auto"/>
      <w:outlineLvl w:val="0"/>
    </w:pPr>
    <w:rPr>
      <w:rFonts w:asciiTheme="majorHAnsi" w:hAnsi="Avenir Next W1G Medium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1F09"/>
    <w:pPr>
      <w:spacing w:line="256" w:lineRule="auto"/>
      <w:outlineLvl w:val="1"/>
    </w:pPr>
    <w:rPr>
      <w:rFonts w:asciiTheme="majorHAnsi" w:hAnsi="Avenir Next W1G Medium"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09"/>
    <w:pPr>
      <w:numPr>
        <w:numId w:val="2"/>
      </w:numPr>
      <w:spacing w:after="0" w:line="240" w:lineRule="auto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B1F09"/>
    <w:pPr>
      <w:spacing w:after="0" w:line="168" w:lineRule="auto"/>
    </w:pPr>
    <w:rPr>
      <w:rFonts w:asciiTheme="majorHAnsi" w:hAnsi="Avenir Next W1G Medium"/>
      <w:color w:val="FFFFFF" w:themeColor="background1"/>
      <w:spacing w:val="-60"/>
      <w:sz w:val="120"/>
      <w:szCs w:val="132"/>
    </w:rPr>
  </w:style>
  <w:style w:type="character" w:customStyle="1" w:styleId="TitleChar">
    <w:name w:val="Title Char"/>
    <w:basedOn w:val="DefaultParagraphFont"/>
    <w:link w:val="Title"/>
    <w:uiPriority w:val="10"/>
    <w:rsid w:val="00AB1F09"/>
    <w:rPr>
      <w:rFonts w:asciiTheme="majorHAnsi" w:eastAsia="Corbel" w:hAnsi="Avenir Next W1G Medium"/>
      <w:color w:val="FFFFFF" w:themeColor="background1"/>
      <w:spacing w:val="-60"/>
      <w:kern w:val="24"/>
      <w:sz w:val="120"/>
      <w:szCs w:val="132"/>
    </w:rPr>
  </w:style>
  <w:style w:type="paragraph" w:customStyle="1" w:styleId="Contact">
    <w:name w:val="Contact"/>
    <w:basedOn w:val="Normal"/>
    <w:qFormat/>
    <w:rsid w:val="00AB1F09"/>
    <w:pPr>
      <w:spacing w:before="40" w:after="40" w:line="240" w:lineRule="auto"/>
      <w:jc w:val="right"/>
    </w:pPr>
    <w:rPr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B1F09"/>
    <w:rPr>
      <w:rFonts w:asciiTheme="majorHAnsi" w:eastAsia="Corbel" w:hAnsi="Avenir Next W1G Medium"/>
      <w:color w:val="000000" w:themeColor="text1"/>
      <w:kern w:val="24"/>
      <w:sz w:val="32"/>
      <w:szCs w:val="32"/>
    </w:rPr>
  </w:style>
  <w:style w:type="character" w:styleId="Emphasis">
    <w:name w:val="Emphasis"/>
    <w:uiPriority w:val="20"/>
    <w:qFormat/>
    <w:rsid w:val="00AB1F09"/>
    <w:rPr>
      <w:rFonts w:asciiTheme="majorHAnsi" w:eastAsia="Corbel" w:hAnsi="Avenir Next W1G Medium"/>
      <w:color w:val="0000FF" w:themeColor="accent1"/>
      <w:kern w:val="24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1F09"/>
    <w:rPr>
      <w:rFonts w:asciiTheme="majorHAnsi" w:eastAsia="Corbel" w:hAnsi="Avenir Next W1G Medium"/>
      <w:color w:val="FFFFFF" w:themeColor="background1"/>
      <w:kern w:val="24"/>
      <w:sz w:val="32"/>
      <w:szCs w:val="32"/>
    </w:rPr>
  </w:style>
  <w:style w:type="paragraph" w:customStyle="1" w:styleId="NormalAlt">
    <w:name w:val="Normal Alt"/>
    <w:basedOn w:val="Normal"/>
    <w:qFormat/>
    <w:rsid w:val="0044049A"/>
    <w:rPr>
      <w:color w:val="FFFFFF" w:themeColor="background1"/>
    </w:rPr>
  </w:style>
  <w:style w:type="table" w:styleId="TableGrid">
    <w:name w:val="Table Grid"/>
    <w:basedOn w:val="Table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18F4"/>
    <w:rPr>
      <w:color w:val="808080"/>
    </w:rPr>
  </w:style>
  <w:style w:type="paragraph" w:styleId="NoSpacing">
    <w:name w:val="No Spacing"/>
    <w:uiPriority w:val="1"/>
    <w:qFormat/>
    <w:rsid w:val="004418F4"/>
    <w:pPr>
      <w:spacing w:after="0" w:line="240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F09"/>
    <w:pPr>
      <w:spacing w:after="120" w:line="192" w:lineRule="auto"/>
    </w:pPr>
    <w:rPr>
      <w:rFonts w:eastAsiaTheme="minorHAnsi"/>
      <w:color w:val="FFFFFF" w:themeColor="background1"/>
      <w:spacing w:val="-30"/>
      <w:sz w:val="52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AB1F09"/>
    <w:rPr>
      <w:rFonts w:hAnsi="Avenir Next W1G"/>
      <w:color w:val="FFFFFF" w:themeColor="background1"/>
      <w:spacing w:val="-30"/>
      <w:kern w:val="24"/>
      <w:sz w:val="52"/>
      <w:szCs w:val="60"/>
    </w:rPr>
  </w:style>
  <w:style w:type="paragraph" w:customStyle="1" w:styleId="Bio">
    <w:name w:val="Bio"/>
    <w:basedOn w:val="Normal"/>
    <w:qFormat/>
    <w:rsid w:val="00AB1F09"/>
    <w:rPr>
      <w:sz w:val="28"/>
    </w:rPr>
  </w:style>
  <w:style w:type="paragraph" w:styleId="Header">
    <w:name w:val="header"/>
    <w:basedOn w:val="Normal"/>
    <w:link w:val="HeaderCh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customStyle="1" w:styleId="Note">
    <w:name w:val="Note"/>
    <w:basedOn w:val="Normal"/>
    <w:qFormat/>
    <w:rsid w:val="00AB1F09"/>
  </w:style>
  <w:style w:type="paragraph" w:customStyle="1" w:styleId="Tagline">
    <w:name w:val="Tagline"/>
    <w:basedOn w:val="Normal"/>
    <w:qFormat/>
    <w:rsid w:val="00AB1F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svg"/><Relationship Id="rId26" Type="http://schemas.openxmlformats.org/officeDocument/2006/relationships/image" Target="media/image20.sv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image" Target="media/image18.sv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svg"/><Relationship Id="rId22" Type="http://schemas.openxmlformats.org/officeDocument/2006/relationships/image" Target="media/image16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nu\AppData\Roaming\Microsoft\Templates\Modern%20resume%20with%20QR%20co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0493AC641243AFB5D67BE4DC939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9AC0-8878-4842-B5D4-01E8BE6A2877}"/>
      </w:docPartPr>
      <w:docPartBody>
        <w:p w:rsidR="00A84B55" w:rsidRDefault="00332934">
          <w:pPr>
            <w:pStyle w:val="4E0493AC641243AFB5D67BE4DC93933C"/>
          </w:pPr>
          <w:r>
            <w:t>See more</w:t>
          </w:r>
        </w:p>
      </w:docPartBody>
    </w:docPart>
    <w:docPart>
      <w:docPartPr>
        <w:name w:val="3FA945FA172843E887E88EF2EC710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D5C02-5535-441D-9AEE-C5BEB76D677E}"/>
      </w:docPartPr>
      <w:docPartBody>
        <w:p w:rsidR="00A84B55" w:rsidRDefault="00332934">
          <w:pPr>
            <w:pStyle w:val="3FA945FA172843E887E88EF2EC71070B"/>
          </w:pPr>
          <w:r w:rsidRPr="005419E8">
            <w:t>ABOUT ME</w:t>
          </w:r>
        </w:p>
      </w:docPartBody>
    </w:docPart>
    <w:docPart>
      <w:docPartPr>
        <w:name w:val="4ABD9B984D1D4B2BB1C1253C19297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5221D-41CE-4F26-8B91-6B74926E7D08}"/>
      </w:docPartPr>
      <w:docPartBody>
        <w:p w:rsidR="00A84B55" w:rsidRDefault="00332934">
          <w:pPr>
            <w:pStyle w:val="4ABD9B984D1D4B2BB1C1253C1929772A"/>
          </w:pPr>
          <w:r w:rsidRPr="00A86CBD">
            <w:t>EDUCATION</w:t>
          </w:r>
        </w:p>
      </w:docPartBody>
    </w:docPart>
    <w:docPart>
      <w:docPartPr>
        <w:name w:val="0C4F40B9DE3B43F59BB43F70CB97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267EA-0CCE-4F77-9C8E-E20F63FAAA0D}"/>
      </w:docPartPr>
      <w:docPartBody>
        <w:p w:rsidR="00A84B55" w:rsidRDefault="00332934">
          <w:pPr>
            <w:pStyle w:val="0C4F40B9DE3B43F59BB43F70CB970551"/>
          </w:pPr>
          <w:r>
            <w:rPr>
              <w:rStyle w:val="Heading1Char"/>
            </w:rPr>
            <w:t>SKILLS</w:t>
          </w:r>
        </w:p>
      </w:docPartBody>
    </w:docPart>
    <w:docPart>
      <w:docPartPr>
        <w:name w:val="950477CD1EA84B708FB6881B654A0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AAC2D-6BF6-4512-B963-4BB26D5C42ED}"/>
      </w:docPartPr>
      <w:docPartBody>
        <w:p w:rsidR="00A84B55" w:rsidRDefault="00332934">
          <w:pPr>
            <w:pStyle w:val="950477CD1EA84B708FB6881B654A072A"/>
          </w:pPr>
          <w:r w:rsidRPr="00E83D12">
            <w:rPr>
              <w:rStyle w:val="Heading2Char"/>
            </w:rPr>
            <w:t>PERSONAL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W1G">
    <w:altName w:val="Corbel Light"/>
    <w:panose1 w:val="00000000000000000000"/>
    <w:charset w:val="00"/>
    <w:family w:val="swiss"/>
    <w:notTrueType/>
    <w:pitch w:val="variable"/>
    <w:sig w:usb0="00000001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venir Next W1G Medium">
    <w:altName w:val="Arial"/>
    <w:panose1 w:val="00000000000000000000"/>
    <w:charset w:val="00"/>
    <w:family w:val="swiss"/>
    <w:notTrueType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66931"/>
    <w:multiLevelType w:val="hybridMultilevel"/>
    <w:tmpl w:val="FB2C6A14"/>
    <w:lvl w:ilvl="0" w:tplc="D77AF20E">
      <w:start w:val="1"/>
      <w:numFmt w:val="bullet"/>
      <w:pStyle w:val="ListParagraph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23"/>
    <w:rsid w:val="00095D07"/>
    <w:rsid w:val="00332934"/>
    <w:rsid w:val="003658C0"/>
    <w:rsid w:val="004F3D0C"/>
    <w:rsid w:val="009C0AA7"/>
    <w:rsid w:val="00A84B55"/>
    <w:rsid w:val="00AF6D39"/>
    <w:rsid w:val="00C40656"/>
    <w:rsid w:val="00F22E31"/>
    <w:rsid w:val="00FA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D0C"/>
    <w:pPr>
      <w:spacing w:line="256" w:lineRule="auto"/>
      <w:outlineLvl w:val="0"/>
    </w:pPr>
    <w:rPr>
      <w:rFonts w:asciiTheme="majorHAnsi" w:eastAsia="Corbel" w:hAnsi="Avenir Next W1G Medium"/>
      <w:color w:val="000000" w:themeColor="text1"/>
      <w:kern w:val="2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7F23"/>
    <w:pPr>
      <w:spacing w:line="256" w:lineRule="auto"/>
      <w:outlineLvl w:val="1"/>
    </w:pPr>
    <w:rPr>
      <w:rFonts w:asciiTheme="majorHAnsi" w:eastAsia="Corbel" w:hAnsi="Avenir Next W1G Medium"/>
      <w:color w:val="FFFFFF" w:themeColor="background1"/>
      <w:kern w:val="2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9A92FF0F8145BA9D613CB20CACACF5">
    <w:name w:val="979A92FF0F8145BA9D613CB20CACACF5"/>
  </w:style>
  <w:style w:type="paragraph" w:customStyle="1" w:styleId="4638B4983F7D45CC9CD367F71309A969">
    <w:name w:val="4638B4983F7D45CC9CD367F71309A969"/>
  </w:style>
  <w:style w:type="paragraph" w:customStyle="1" w:styleId="8C3926059B5145888D35BBC41470B341">
    <w:name w:val="8C3926059B5145888D35BBC41470B341"/>
  </w:style>
  <w:style w:type="paragraph" w:customStyle="1" w:styleId="0E8B5C8743394A97BA67018B70110AA7">
    <w:name w:val="0E8B5C8743394A97BA67018B70110AA7"/>
  </w:style>
  <w:style w:type="paragraph" w:customStyle="1" w:styleId="B8A58BF437F746F88E482C5691AA8975">
    <w:name w:val="B8A58BF437F746F88E482C5691AA8975"/>
  </w:style>
  <w:style w:type="paragraph" w:customStyle="1" w:styleId="500130DA41C74EB8ABE71CB61EB2647E">
    <w:name w:val="500130DA41C74EB8ABE71CB61EB2647E"/>
  </w:style>
  <w:style w:type="paragraph" w:customStyle="1" w:styleId="07CA4971E4D441FDA942AAE47D1001EB">
    <w:name w:val="07CA4971E4D441FDA942AAE47D1001EB"/>
  </w:style>
  <w:style w:type="paragraph" w:customStyle="1" w:styleId="1067F872072E40EEA99FF3F79BF01AF3">
    <w:name w:val="1067F872072E40EEA99FF3F79BF01AF3"/>
  </w:style>
  <w:style w:type="paragraph" w:customStyle="1" w:styleId="4E0493AC641243AFB5D67BE4DC93933C">
    <w:name w:val="4E0493AC641243AFB5D67BE4DC93933C"/>
  </w:style>
  <w:style w:type="paragraph" w:customStyle="1" w:styleId="01082BD396A045B192AA520B063A686A">
    <w:name w:val="01082BD396A045B192AA520B063A686A"/>
  </w:style>
  <w:style w:type="paragraph" w:customStyle="1" w:styleId="26D392511F1647E2913099948C6ED56C">
    <w:name w:val="26D392511F1647E2913099948C6ED56C"/>
  </w:style>
  <w:style w:type="paragraph" w:customStyle="1" w:styleId="3FA945FA172843E887E88EF2EC71070B">
    <w:name w:val="3FA945FA172843E887E88EF2EC71070B"/>
  </w:style>
  <w:style w:type="paragraph" w:customStyle="1" w:styleId="2568A7BA54E541CC9886C15DD1FD4A24">
    <w:name w:val="2568A7BA54E541CC9886C15DD1FD4A24"/>
  </w:style>
  <w:style w:type="character" w:customStyle="1" w:styleId="Heading1Char">
    <w:name w:val="Heading 1 Char"/>
    <w:basedOn w:val="DefaultParagraphFont"/>
    <w:link w:val="Heading1"/>
    <w:uiPriority w:val="9"/>
    <w:rsid w:val="004F3D0C"/>
    <w:rPr>
      <w:rFonts w:asciiTheme="majorHAnsi" w:eastAsia="Corbel" w:hAnsi="Avenir Next W1G Medium"/>
      <w:color w:val="000000" w:themeColor="text1"/>
      <w:kern w:val="24"/>
      <w:sz w:val="32"/>
      <w:szCs w:val="32"/>
    </w:rPr>
  </w:style>
  <w:style w:type="paragraph" w:customStyle="1" w:styleId="5FAACEB5D454427797834E1262883029">
    <w:name w:val="5FAACEB5D454427797834E1262883029"/>
  </w:style>
  <w:style w:type="paragraph" w:customStyle="1" w:styleId="EE801DD163E846998E42C681005DC084">
    <w:name w:val="EE801DD163E846998E42C681005DC084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0" w:line="240" w:lineRule="auto"/>
      <w:contextualSpacing/>
    </w:pPr>
    <w:rPr>
      <w:rFonts w:hAnsi="Avenir Next W1G"/>
      <w:color w:val="000000" w:themeColor="text1"/>
      <w:kern w:val="24"/>
      <w:sz w:val="20"/>
      <w:szCs w:val="20"/>
    </w:rPr>
  </w:style>
  <w:style w:type="paragraph" w:customStyle="1" w:styleId="1A73FAB4C8354E9683A60A8400630E7F">
    <w:name w:val="1A73FAB4C8354E9683A60A8400630E7F"/>
  </w:style>
  <w:style w:type="paragraph" w:customStyle="1" w:styleId="42B45CE29704488AB8727202BC092B1D">
    <w:name w:val="42B45CE29704488AB8727202BC092B1D"/>
  </w:style>
  <w:style w:type="paragraph" w:customStyle="1" w:styleId="4ABD9B984D1D4B2BB1C1253C1929772A">
    <w:name w:val="4ABD9B984D1D4B2BB1C1253C1929772A"/>
  </w:style>
  <w:style w:type="paragraph" w:customStyle="1" w:styleId="2430AF5E7432428EA8C2A93B74C40427">
    <w:name w:val="2430AF5E7432428EA8C2A93B74C40427"/>
  </w:style>
  <w:style w:type="character" w:styleId="Emphasis">
    <w:name w:val="Emphasis"/>
    <w:uiPriority w:val="20"/>
    <w:qFormat/>
    <w:rsid w:val="00FA7F23"/>
    <w:rPr>
      <w:rFonts w:asciiTheme="majorHAnsi" w:eastAsia="Corbel" w:hAnsi="Avenir Next W1G Medium"/>
      <w:color w:val="5B9BD5" w:themeColor="accent1"/>
      <w:kern w:val="24"/>
      <w:sz w:val="22"/>
      <w:szCs w:val="22"/>
      <w:lang w:val="en-US"/>
    </w:rPr>
  </w:style>
  <w:style w:type="paragraph" w:customStyle="1" w:styleId="DE1E16722F5740FD95554C2B196BB539">
    <w:name w:val="DE1E16722F5740FD95554C2B196BB539"/>
  </w:style>
  <w:style w:type="paragraph" w:customStyle="1" w:styleId="8E6559262E1B4C82AF752900A172E965">
    <w:name w:val="8E6559262E1B4C82AF752900A172E965"/>
  </w:style>
  <w:style w:type="paragraph" w:customStyle="1" w:styleId="A1023CBC701E45018B8EAC3F16F2EF07">
    <w:name w:val="A1023CBC701E45018B8EAC3F16F2EF07"/>
  </w:style>
  <w:style w:type="paragraph" w:customStyle="1" w:styleId="04C50E1E4B0B4CF5A3DD12E590DFD552">
    <w:name w:val="04C50E1E4B0B4CF5A3DD12E590DFD552"/>
  </w:style>
  <w:style w:type="paragraph" w:customStyle="1" w:styleId="C69EC15FE15F426080009DC9089104EA">
    <w:name w:val="C69EC15FE15F426080009DC9089104EA"/>
  </w:style>
  <w:style w:type="paragraph" w:customStyle="1" w:styleId="66A07967AE8B46449479CBA02B9682C7">
    <w:name w:val="66A07967AE8B46449479CBA02B9682C7"/>
  </w:style>
  <w:style w:type="paragraph" w:customStyle="1" w:styleId="1EBD908C458648AAAF5CA04198520AB1">
    <w:name w:val="1EBD908C458648AAAF5CA04198520AB1"/>
  </w:style>
  <w:style w:type="paragraph" w:customStyle="1" w:styleId="D1BF5FAE52B840F988B8CD527FEB1997">
    <w:name w:val="D1BF5FAE52B840F988B8CD527FEB1997"/>
  </w:style>
  <w:style w:type="paragraph" w:customStyle="1" w:styleId="0C4F40B9DE3B43F59BB43F70CB970551">
    <w:name w:val="0C4F40B9DE3B43F59BB43F70CB970551"/>
  </w:style>
  <w:style w:type="paragraph" w:customStyle="1" w:styleId="680FF33A86644335BD701CF4931436CC">
    <w:name w:val="680FF33A86644335BD701CF4931436CC"/>
  </w:style>
  <w:style w:type="character" w:customStyle="1" w:styleId="Heading2Char">
    <w:name w:val="Heading 2 Char"/>
    <w:basedOn w:val="DefaultParagraphFont"/>
    <w:link w:val="Heading2"/>
    <w:uiPriority w:val="9"/>
    <w:rsid w:val="00FA7F23"/>
    <w:rPr>
      <w:rFonts w:asciiTheme="majorHAnsi" w:eastAsia="Corbel" w:hAnsi="Avenir Next W1G Medium"/>
      <w:color w:val="FFFFFF" w:themeColor="background1"/>
      <w:kern w:val="24"/>
      <w:sz w:val="32"/>
      <w:szCs w:val="32"/>
    </w:rPr>
  </w:style>
  <w:style w:type="paragraph" w:customStyle="1" w:styleId="950477CD1EA84B708FB6881B654A072A">
    <w:name w:val="950477CD1EA84B708FB6881B654A072A"/>
  </w:style>
  <w:style w:type="paragraph" w:customStyle="1" w:styleId="DE37F29D3C4043338E24939B8B0DB289">
    <w:name w:val="DE37F29D3C4043338E24939B8B0DB289"/>
  </w:style>
  <w:style w:type="paragraph" w:customStyle="1" w:styleId="9BC6876843F54B66B33128E2937EB547">
    <w:name w:val="9BC6876843F54B66B33128E2937EB547"/>
    <w:rsid w:val="00FA7F23"/>
  </w:style>
  <w:style w:type="paragraph" w:customStyle="1" w:styleId="EF6E0E4BF2254B4CA24C57390799B0F0">
    <w:name w:val="EF6E0E4BF2254B4CA24C57390799B0F0"/>
    <w:rsid w:val="00FA7F23"/>
  </w:style>
  <w:style w:type="paragraph" w:customStyle="1" w:styleId="5603B21CF0084CD3A58E8ACE02268B21">
    <w:name w:val="5603B21CF0084CD3A58E8ACE02268B21"/>
    <w:rsid w:val="00FA7F23"/>
  </w:style>
  <w:style w:type="paragraph" w:customStyle="1" w:styleId="2B803EF4B5B04DF7875B5E34728FE7C9">
    <w:name w:val="2B803EF4B5B04DF7875B5E34728FE7C9"/>
    <w:rsid w:val="00FA7F23"/>
  </w:style>
  <w:style w:type="paragraph" w:customStyle="1" w:styleId="7719FFC3BA854D0EAB2D23002FC89510">
    <w:name w:val="7719FFC3BA854D0EAB2D23002FC89510"/>
    <w:rsid w:val="00FA7F23"/>
  </w:style>
  <w:style w:type="paragraph" w:customStyle="1" w:styleId="0E6C18A8D70A4C96A4290962278039C4">
    <w:name w:val="0E6C18A8D70A4C96A4290962278039C4"/>
    <w:rsid w:val="00FA7F23"/>
  </w:style>
  <w:style w:type="paragraph" w:customStyle="1" w:styleId="105B919B653145C6A891758C2DD11195">
    <w:name w:val="105B919B653145C6A891758C2DD11195"/>
    <w:rsid w:val="00FA7F23"/>
  </w:style>
  <w:style w:type="paragraph" w:customStyle="1" w:styleId="9278B4181DC04C24B4A09D6E59D620A5">
    <w:name w:val="9278B4181DC04C24B4A09D6E59D620A5"/>
    <w:rsid w:val="00FA7F23"/>
  </w:style>
  <w:style w:type="paragraph" w:customStyle="1" w:styleId="D9979849724C461BA078E5F5687DEF9B">
    <w:name w:val="D9979849724C461BA078E5F5687DEF9B"/>
    <w:rsid w:val="00FA7F23"/>
  </w:style>
  <w:style w:type="paragraph" w:customStyle="1" w:styleId="6C56AE226D5F4B60809E6BC8AAF04617">
    <w:name w:val="6C56AE226D5F4B60809E6BC8AAF04617"/>
    <w:rsid w:val="00FA7F23"/>
  </w:style>
  <w:style w:type="paragraph" w:customStyle="1" w:styleId="FCFE5B22B16E47C39611B0F36179D601">
    <w:name w:val="FCFE5B22B16E47C39611B0F36179D601"/>
    <w:rsid w:val="00FA7F23"/>
  </w:style>
  <w:style w:type="paragraph" w:customStyle="1" w:styleId="89C13DB098664F16B500C48D3D25C1F0">
    <w:name w:val="89C13DB098664F16B500C48D3D25C1F0"/>
    <w:rsid w:val="00FA7F23"/>
  </w:style>
  <w:style w:type="paragraph" w:customStyle="1" w:styleId="F769AAA707DA4EC19690FF8798E14538">
    <w:name w:val="F769AAA707DA4EC19690FF8798E14538"/>
    <w:rsid w:val="00FA7F23"/>
  </w:style>
  <w:style w:type="paragraph" w:customStyle="1" w:styleId="59EB88B98665412898EA4406211FE9BB">
    <w:name w:val="59EB88B98665412898EA4406211FE9BB"/>
    <w:rsid w:val="00FA7F23"/>
  </w:style>
  <w:style w:type="paragraph" w:customStyle="1" w:styleId="7BA771470BBD4932A4F8DCFBA96ED591">
    <w:name w:val="7BA771470BBD4932A4F8DCFBA96ED591"/>
    <w:rsid w:val="00FA7F23"/>
  </w:style>
  <w:style w:type="paragraph" w:customStyle="1" w:styleId="685281637A2D4893ABB959659DA9DF46">
    <w:name w:val="685281637A2D4893ABB959659DA9DF46"/>
    <w:rsid w:val="00FA7F23"/>
  </w:style>
  <w:style w:type="paragraph" w:customStyle="1" w:styleId="4A63B256AE9448B8AC78FE0880EE36A9">
    <w:name w:val="4A63B256AE9448B8AC78FE0880EE36A9"/>
    <w:rsid w:val="00FA7F23"/>
  </w:style>
  <w:style w:type="paragraph" w:customStyle="1" w:styleId="21B78AE0DA8A46DA950EA61FE9D6C527">
    <w:name w:val="21B78AE0DA8A46DA950EA61FE9D6C527"/>
    <w:rsid w:val="00FA7F23"/>
  </w:style>
  <w:style w:type="paragraph" w:customStyle="1" w:styleId="31A410EE5282413CBB14BD1DB9134A47">
    <w:name w:val="31A410EE5282413CBB14BD1DB9134A47"/>
    <w:rsid w:val="00FA7F23"/>
  </w:style>
  <w:style w:type="paragraph" w:customStyle="1" w:styleId="81FE661C673344879534D2A3B4F74602">
    <w:name w:val="81FE661C673344879534D2A3B4F74602"/>
    <w:rsid w:val="00FA7F23"/>
  </w:style>
  <w:style w:type="paragraph" w:customStyle="1" w:styleId="16360539FA4B44D589D8101C16C769FE">
    <w:name w:val="16360539FA4B44D589D8101C16C769FE"/>
    <w:rsid w:val="00FA7F23"/>
  </w:style>
  <w:style w:type="paragraph" w:customStyle="1" w:styleId="092C161D98DD49C8BDD52A2A4A89BDA7">
    <w:name w:val="092C161D98DD49C8BDD52A2A4A89BDA7"/>
    <w:rsid w:val="00FA7F23"/>
  </w:style>
  <w:style w:type="paragraph" w:customStyle="1" w:styleId="8D12B6C929574F5EA34CD06645CC42EE">
    <w:name w:val="8D12B6C929574F5EA34CD06645CC42EE"/>
    <w:rsid w:val="00FA7F23"/>
  </w:style>
  <w:style w:type="paragraph" w:customStyle="1" w:styleId="34BFDD08AD1B435890743F74563044D4">
    <w:name w:val="34BFDD08AD1B435890743F74563044D4"/>
    <w:rsid w:val="00FA7F23"/>
  </w:style>
  <w:style w:type="paragraph" w:customStyle="1" w:styleId="8107F4B71FE742BEB18BE08C2C096D64">
    <w:name w:val="8107F4B71FE742BEB18BE08C2C096D64"/>
    <w:rsid w:val="00FA7F23"/>
  </w:style>
  <w:style w:type="paragraph" w:customStyle="1" w:styleId="63AC07A9E4464CC4A8551765E4B01D72">
    <w:name w:val="63AC07A9E4464CC4A8551765E4B01D72"/>
    <w:rsid w:val="00FA7F23"/>
  </w:style>
  <w:style w:type="paragraph" w:customStyle="1" w:styleId="79F11E176E1448AF845691316069E603">
    <w:name w:val="79F11E176E1448AF845691316069E603"/>
    <w:rsid w:val="00FA7F23"/>
  </w:style>
  <w:style w:type="paragraph" w:customStyle="1" w:styleId="B59FCF90AD7149EEB5FCAEAE763E8FDE">
    <w:name w:val="B59FCF90AD7149EEB5FCAEAE763E8FDE"/>
    <w:rsid w:val="00FA7F23"/>
  </w:style>
  <w:style w:type="paragraph" w:customStyle="1" w:styleId="CB1D03EB56A04BD8B0564F757CDAC2B6">
    <w:name w:val="CB1D03EB56A04BD8B0564F757CDAC2B6"/>
    <w:rsid w:val="00FA7F23"/>
  </w:style>
  <w:style w:type="paragraph" w:customStyle="1" w:styleId="DCA6CE78C99D49DB9F1550FB975FBABE">
    <w:name w:val="DCA6CE78C99D49DB9F1550FB975FBABE"/>
    <w:rsid w:val="00FA7F23"/>
  </w:style>
  <w:style w:type="paragraph" w:customStyle="1" w:styleId="9C3F94ECFA0E45F2BBAA10B37E0DA4B5">
    <w:name w:val="9C3F94ECFA0E45F2BBAA10B37E0DA4B5"/>
    <w:rsid w:val="00FA7F23"/>
  </w:style>
  <w:style w:type="paragraph" w:customStyle="1" w:styleId="ED23D8E48217442E90F0F01925E42CF4">
    <w:name w:val="ED23D8E48217442E90F0F01925E42CF4"/>
    <w:rsid w:val="00FA7F23"/>
  </w:style>
  <w:style w:type="paragraph" w:customStyle="1" w:styleId="18FF1268AC724EB9BB921DF6C4F74B2A">
    <w:name w:val="18FF1268AC724EB9BB921DF6C4F74B2A"/>
    <w:rsid w:val="00FA7F23"/>
  </w:style>
  <w:style w:type="paragraph" w:customStyle="1" w:styleId="202E8888F24E4D96A7C908963B5613DC">
    <w:name w:val="202E8888F24E4D96A7C908963B5613DC"/>
    <w:rsid w:val="00FA7F23"/>
  </w:style>
  <w:style w:type="paragraph" w:customStyle="1" w:styleId="4D839C32D9A441C5A1459CD33341EFEE">
    <w:name w:val="4D839C32D9A441C5A1459CD33341EFEE"/>
    <w:rsid w:val="00FA7F23"/>
  </w:style>
  <w:style w:type="paragraph" w:customStyle="1" w:styleId="8E737E1DD0664B728FAE8B010D4B68D3">
    <w:name w:val="8E737E1DD0664B728FAE8B010D4B68D3"/>
    <w:rsid w:val="00FA7F23"/>
  </w:style>
  <w:style w:type="paragraph" w:customStyle="1" w:styleId="C737937F48584B0294442F713838DBB0">
    <w:name w:val="C737937F48584B0294442F713838DBB0"/>
    <w:rsid w:val="00FA7F23"/>
  </w:style>
  <w:style w:type="paragraph" w:customStyle="1" w:styleId="246DC56B66294587A7C11162C50D93CE">
    <w:name w:val="246DC56B66294587A7C11162C50D93CE"/>
    <w:rsid w:val="00FA7F23"/>
  </w:style>
  <w:style w:type="paragraph" w:customStyle="1" w:styleId="4428B42D72474042A36493F59CE8C74D">
    <w:name w:val="4428B42D72474042A36493F59CE8C74D"/>
    <w:rsid w:val="00FA7F23"/>
  </w:style>
  <w:style w:type="paragraph" w:customStyle="1" w:styleId="DA5004AE01F246789A8F7144BD5C0085">
    <w:name w:val="DA5004AE01F246789A8F7144BD5C0085"/>
    <w:rsid w:val="00FA7F23"/>
  </w:style>
  <w:style w:type="paragraph" w:customStyle="1" w:styleId="29B14FCE958B42C08AD6451538C646D6">
    <w:name w:val="29B14FCE958B42C08AD6451538C646D6"/>
    <w:rsid w:val="00A84B55"/>
  </w:style>
  <w:style w:type="paragraph" w:customStyle="1" w:styleId="28B23B13A7764852A1F6175D28141CAE">
    <w:name w:val="28B23B13A7764852A1F6175D28141CAE"/>
    <w:rsid w:val="004F3D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S 403 Resu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FFFF00"/>
      </a:accent2>
      <a:accent3>
        <a:srgbClr val="00FF00"/>
      </a:accent3>
      <a:accent4>
        <a:srgbClr val="FF0066"/>
      </a:accent4>
      <a:accent5>
        <a:srgbClr val="FF9900"/>
      </a:accent5>
      <a:accent6>
        <a:srgbClr val="FF00FF"/>
      </a:accent6>
      <a:hlink>
        <a:srgbClr val="0000FF"/>
      </a:hlink>
      <a:folHlink>
        <a:srgbClr val="0000FF"/>
      </a:folHlink>
    </a:clrScheme>
    <a:fontScheme name="MS 403 Resume">
      <a:majorFont>
        <a:latin typeface="Avenir Next W1G Medium"/>
        <a:ea typeface=""/>
        <a:cs typeface=""/>
      </a:majorFont>
      <a:minorFont>
        <a:latin typeface="Avenir Next W1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193BD-898B-455C-A333-075CD8E209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D9CB4-DD8E-4FF9-9B51-ACE7F1F5C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EBB6D8-F356-49B3-85AD-C6E321FA277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E889246-EFE4-4EE8-8E87-F6D8A6574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resume with QR code.dotx</Template>
  <TotalTime>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2022-04-27T16:26:00Z</dcterms:created>
  <dcterms:modified xsi:type="dcterms:W3CDTF">2022-05-10T08:59:00Z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